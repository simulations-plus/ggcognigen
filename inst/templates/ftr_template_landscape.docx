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AA2" w:rsidRPr="007B66C2" w:rsidRDefault="00355AA2" w:rsidP="007B66C2">
      <w:bookmarkStart w:id="0" w:name="_GoBack"/>
      <w:bookmarkEnd w:id="0"/>
    </w:p>
    <w:sectPr w:rsidR="00355AA2" w:rsidRPr="007B66C2" w:rsidSect="00DB6259">
      <w:headerReference w:type="first" r:id="rId8"/>
      <w:footerReference w:type="first" r:id="rId9"/>
      <w:pgSz w:w="15840" w:h="12240" w:orient="landscape" w:code="1"/>
      <w:pgMar w:top="2880" w:right="1440" w:bottom="1440" w:left="1440" w:header="1080" w:footer="108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6C2" w:rsidRPr="003147B5" w:rsidRDefault="007B66C2">
      <w:pPr>
        <w:rPr>
          <w:sz w:val="23"/>
          <w:szCs w:val="23"/>
        </w:rPr>
      </w:pPr>
      <w:r w:rsidRPr="003147B5">
        <w:rPr>
          <w:sz w:val="23"/>
          <w:szCs w:val="23"/>
        </w:rPr>
        <w:separator/>
      </w:r>
    </w:p>
  </w:endnote>
  <w:endnote w:type="continuationSeparator" w:id="0">
    <w:p w:rsidR="007B66C2" w:rsidRPr="003147B5" w:rsidRDefault="007B66C2">
      <w:pPr>
        <w:rPr>
          <w:sz w:val="23"/>
          <w:szCs w:val="23"/>
        </w:rPr>
      </w:pPr>
      <w:r w:rsidRPr="003147B5">
        <w:rPr>
          <w:sz w:val="23"/>
          <w:szCs w:val="23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A84" w:rsidRPr="003147B5" w:rsidRDefault="00D83A84" w:rsidP="00676317">
    <w:pPr>
      <w:pStyle w:val="Footer"/>
      <w:tabs>
        <w:tab w:val="clear" w:pos="4320"/>
        <w:tab w:val="right" w:pos="11520"/>
      </w:tabs>
      <w:spacing w:after="15"/>
      <w:rPr>
        <w:b/>
        <w:sz w:val="15"/>
        <w:szCs w:val="15"/>
      </w:rPr>
    </w:pPr>
    <w:r w:rsidRPr="009B5D31">
      <w:rPr>
        <w:b/>
        <w:sz w:val="20"/>
      </w:rPr>
      <w:t>Confidential Information</w:t>
    </w:r>
    <w:r>
      <w:rPr>
        <w:b/>
        <w:sz w:val="20"/>
      </w:rPr>
      <w:tab/>
    </w:r>
    <w:r w:rsidRPr="009B5D31">
      <w:rPr>
        <w:b/>
        <w:sz w:val="20"/>
      </w:rPr>
      <w:fldChar w:fldCharType="begin"/>
    </w:r>
    <w:r w:rsidRPr="009B5D31">
      <w:rPr>
        <w:b/>
        <w:sz w:val="20"/>
      </w:rPr>
      <w:instrText xml:space="preserve"> PAGE   \* MERGEFORMAT </w:instrText>
    </w:r>
    <w:r w:rsidRPr="009B5D31">
      <w:rPr>
        <w:b/>
        <w:sz w:val="20"/>
      </w:rPr>
      <w:fldChar w:fldCharType="separate"/>
    </w:r>
    <w:r>
      <w:rPr>
        <w:b/>
        <w:noProof/>
        <w:sz w:val="20"/>
      </w:rPr>
      <w:t>30</w:t>
    </w:r>
    <w:r w:rsidRPr="009B5D31">
      <w:rPr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6C2" w:rsidRPr="003147B5" w:rsidRDefault="007B66C2">
      <w:pPr>
        <w:rPr>
          <w:sz w:val="23"/>
          <w:szCs w:val="23"/>
        </w:rPr>
      </w:pPr>
      <w:r w:rsidRPr="003147B5">
        <w:rPr>
          <w:sz w:val="23"/>
          <w:szCs w:val="23"/>
        </w:rPr>
        <w:separator/>
      </w:r>
    </w:p>
  </w:footnote>
  <w:footnote w:type="continuationSeparator" w:id="0">
    <w:p w:rsidR="007B66C2" w:rsidRPr="003147B5" w:rsidRDefault="007B66C2">
      <w:pPr>
        <w:rPr>
          <w:sz w:val="23"/>
          <w:szCs w:val="23"/>
        </w:rPr>
      </w:pPr>
      <w:r w:rsidRPr="003147B5">
        <w:rPr>
          <w:sz w:val="23"/>
          <w:szCs w:val="23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auto"/>
        <w:insideH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2880"/>
      <w:gridCol w:w="2881"/>
      <w:gridCol w:w="2879"/>
    </w:tblGrid>
    <w:tr w:rsidR="00D83A84" w:rsidRPr="009B5D31" w:rsidTr="00D428CB">
      <w:trPr>
        <w:cantSplit/>
      </w:trPr>
      <w:tc>
        <w:tcPr>
          <w:tcW w:w="1667" w:type="pct"/>
          <w:tcBorders>
            <w:top w:val="nil"/>
            <w:bottom w:val="nil"/>
          </w:tcBorders>
        </w:tcPr>
        <w:p w:rsidR="00D83A84" w:rsidRPr="009B5D31" w:rsidRDefault="00D83A84" w:rsidP="00676317">
          <w:pPr>
            <w:pStyle w:val="Header"/>
            <w:tabs>
              <w:tab w:val="clear" w:pos="8640"/>
              <w:tab w:val="right" w:pos="11520"/>
            </w:tabs>
            <w:spacing w:before="15"/>
            <w:rPr>
              <w:b/>
              <w:sz w:val="20"/>
              <w:highlight w:val="darkGray"/>
            </w:rPr>
          </w:pPr>
          <w:r w:rsidRPr="009B5D31">
            <w:rPr>
              <w:b/>
              <w:sz w:val="20"/>
              <w:highlight w:val="darkGray"/>
            </w:rPr>
            <w:t>generic (</w:t>
          </w:r>
          <w:r>
            <w:rPr>
              <w:b/>
              <w:sz w:val="20"/>
              <w:highlight w:val="darkGray"/>
            </w:rPr>
            <w:t>compound number</w:t>
          </w:r>
          <w:r w:rsidRPr="009B5D31">
            <w:rPr>
              <w:b/>
              <w:sz w:val="20"/>
              <w:highlight w:val="darkGray"/>
            </w:rPr>
            <w:t>)</w:t>
          </w:r>
        </w:p>
      </w:tc>
      <w:tc>
        <w:tcPr>
          <w:tcW w:w="1667" w:type="pct"/>
          <w:tcBorders>
            <w:top w:val="nil"/>
            <w:bottom w:val="nil"/>
          </w:tcBorders>
        </w:tcPr>
        <w:p w:rsidR="00D83A84" w:rsidRPr="009B5D31" w:rsidRDefault="00D83A84" w:rsidP="00B01828">
          <w:pPr>
            <w:pStyle w:val="Header"/>
            <w:spacing w:before="15"/>
            <w:jc w:val="center"/>
            <w:rPr>
              <w:b/>
              <w:sz w:val="20"/>
              <w:highlight w:val="darkGray"/>
            </w:rPr>
          </w:pPr>
          <w:r w:rsidRPr="009B5D31">
            <w:rPr>
              <w:b/>
              <w:sz w:val="20"/>
              <w:highlight w:val="darkGray"/>
            </w:rPr>
            <w:t>DRAFT or FINAL</w:t>
          </w:r>
        </w:p>
      </w:tc>
      <w:tc>
        <w:tcPr>
          <w:tcW w:w="1666" w:type="pct"/>
          <w:tcBorders>
            <w:top w:val="nil"/>
            <w:bottom w:val="nil"/>
          </w:tcBorders>
        </w:tcPr>
        <w:p w:rsidR="00D83A84" w:rsidRPr="009B5D31" w:rsidRDefault="00D83A84" w:rsidP="00B01828">
          <w:pPr>
            <w:pStyle w:val="Header"/>
            <w:spacing w:before="15"/>
            <w:jc w:val="right"/>
            <w:rPr>
              <w:b/>
              <w:sz w:val="20"/>
              <w:highlight w:val="darkGray"/>
            </w:rPr>
          </w:pPr>
          <w:r>
            <w:rPr>
              <w:b/>
              <w:sz w:val="20"/>
              <w:highlight w:val="darkGray"/>
            </w:rPr>
            <w:t>Client</w:t>
          </w:r>
          <w:r w:rsidRPr="009B5D31">
            <w:rPr>
              <w:b/>
              <w:sz w:val="20"/>
              <w:highlight w:val="darkGray"/>
            </w:rPr>
            <w:t xml:space="preserve"> Name</w:t>
          </w:r>
        </w:p>
      </w:tc>
    </w:tr>
    <w:tr w:rsidR="00D83A84" w:rsidRPr="009B5D31" w:rsidTr="00D428CB">
      <w:trPr>
        <w:cantSplit/>
      </w:trPr>
      <w:tc>
        <w:tcPr>
          <w:tcW w:w="1667" w:type="pct"/>
          <w:tcBorders>
            <w:top w:val="nil"/>
            <w:bottom w:val="nil"/>
          </w:tcBorders>
        </w:tcPr>
        <w:p w:rsidR="00D83A84" w:rsidRPr="009B5D31" w:rsidRDefault="00D83A84" w:rsidP="00D428CB">
          <w:pPr>
            <w:pStyle w:val="Header"/>
            <w:rPr>
              <w:b/>
              <w:sz w:val="20"/>
              <w:highlight w:val="darkGray"/>
            </w:rPr>
          </w:pPr>
          <w:r>
            <w:rPr>
              <w:b/>
              <w:sz w:val="20"/>
              <w:highlight w:val="darkGray"/>
            </w:rPr>
            <w:t>BRAND NAME</w:t>
          </w:r>
        </w:p>
      </w:tc>
      <w:tc>
        <w:tcPr>
          <w:tcW w:w="1667" w:type="pct"/>
          <w:tcBorders>
            <w:top w:val="nil"/>
            <w:bottom w:val="nil"/>
          </w:tcBorders>
        </w:tcPr>
        <w:p w:rsidR="00D83A84" w:rsidRPr="009B5D31" w:rsidRDefault="00D83A84" w:rsidP="00D428CB">
          <w:pPr>
            <w:pStyle w:val="Header"/>
            <w:jc w:val="center"/>
            <w:rPr>
              <w:b/>
              <w:sz w:val="20"/>
              <w:highlight w:val="darkGray"/>
            </w:rPr>
          </w:pPr>
          <w:r>
            <w:rPr>
              <w:b/>
              <w:sz w:val="20"/>
              <w:highlight w:val="darkGray"/>
            </w:rPr>
            <w:t>Final Technical Report</w:t>
          </w:r>
        </w:p>
      </w:tc>
      <w:tc>
        <w:tcPr>
          <w:tcW w:w="1666" w:type="pct"/>
          <w:tcBorders>
            <w:top w:val="nil"/>
            <w:bottom w:val="nil"/>
          </w:tcBorders>
        </w:tcPr>
        <w:p w:rsidR="00D83A84" w:rsidRPr="009B5D31" w:rsidRDefault="00D83A84" w:rsidP="00D428CB">
          <w:pPr>
            <w:pStyle w:val="Header"/>
            <w:jc w:val="right"/>
            <w:rPr>
              <w:b/>
              <w:sz w:val="20"/>
              <w:highlight w:val="darkGray"/>
            </w:rPr>
          </w:pPr>
          <w:r w:rsidRPr="009B5D31">
            <w:rPr>
              <w:b/>
              <w:sz w:val="20"/>
              <w:highlight w:val="darkGray"/>
            </w:rPr>
            <w:t>Month DD, YYYY</w:t>
          </w:r>
        </w:p>
      </w:tc>
    </w:tr>
  </w:tbl>
  <w:p w:rsidR="00D83A84" w:rsidRPr="0010412F" w:rsidRDefault="00D83A84">
    <w:pPr>
      <w:pStyle w:val="Header"/>
      <w:rPr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D4AA6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F284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536BE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05536571"/>
    <w:multiLevelType w:val="hybridMultilevel"/>
    <w:tmpl w:val="AD808212"/>
    <w:lvl w:ilvl="0" w:tplc="B18A9F2A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11205"/>
    <w:multiLevelType w:val="singleLevel"/>
    <w:tmpl w:val="1F02DD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23B04839"/>
    <w:multiLevelType w:val="hybridMultilevel"/>
    <w:tmpl w:val="0CCC3D14"/>
    <w:lvl w:ilvl="0" w:tplc="869A35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17F96"/>
    <w:multiLevelType w:val="hybridMultilevel"/>
    <w:tmpl w:val="ECF04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07287A"/>
    <w:multiLevelType w:val="hybridMultilevel"/>
    <w:tmpl w:val="17FC8F64"/>
    <w:lvl w:ilvl="0" w:tplc="998C2B04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5375E"/>
    <w:multiLevelType w:val="multilevel"/>
    <w:tmpl w:val="AD74CAA6"/>
    <w:lvl w:ilvl="0">
      <w:start w:val="1"/>
      <w:numFmt w:val="decimal"/>
      <w:pStyle w:val="Heading1"/>
      <w:lvlText w:val="%1"/>
      <w:lvlJc w:val="left"/>
      <w:pPr>
        <w:tabs>
          <w:tab w:val="num" w:pos="907"/>
        </w:tabs>
        <w:ind w:left="907" w:hanging="907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 w:val="0"/>
        <w:i w:val="0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080"/>
        </w:tabs>
        <w:ind w:left="907" w:hanging="907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440"/>
        </w:tabs>
        <w:ind w:left="907" w:hanging="907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907" w:hanging="907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60"/>
        </w:tabs>
        <w:ind w:left="907" w:hanging="907"/>
      </w:pPr>
      <w:rPr>
        <w:rFonts w:hint="default"/>
      </w:rPr>
    </w:lvl>
  </w:abstractNum>
  <w:abstractNum w:abstractNumId="9" w15:restartNumberingAfterBreak="0">
    <w:nsid w:val="5E330319"/>
    <w:multiLevelType w:val="multilevel"/>
    <w:tmpl w:val="B9A6CE9A"/>
    <w:lvl w:ilvl="0">
      <w:start w:val="1"/>
      <w:numFmt w:val="bullet"/>
      <w:pStyle w:val="BulletedList"/>
      <w:lvlText w:val=""/>
      <w:lvlJc w:val="left"/>
      <w:pPr>
        <w:tabs>
          <w:tab w:val="num" w:pos="1267"/>
        </w:tabs>
        <w:ind w:left="1267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lowerLetter"/>
      <w:lvlRestart w:val="0"/>
      <w:lvlText w:val="(%5)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 w15:restartNumberingAfterBreak="0">
    <w:nsid w:val="66370B40"/>
    <w:multiLevelType w:val="multilevel"/>
    <w:tmpl w:val="22884192"/>
    <w:lvl w:ilvl="0">
      <w:start w:val="1"/>
      <w:numFmt w:val="bullet"/>
      <w:lvlRestart w:val="0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b w:val="0"/>
        <w:i w:val="0"/>
        <w:caps w:val="0"/>
        <w:sz w:val="20"/>
        <w:u w:val="none"/>
      </w:rPr>
    </w:lvl>
    <w:lvl w:ilvl="1">
      <w:start w:val="1"/>
      <w:numFmt w:val="bullet"/>
      <w:pStyle w:val="ListBullet2"/>
      <w:lvlText w:val="o"/>
      <w:lvlJc w:val="left"/>
      <w:pPr>
        <w:tabs>
          <w:tab w:val="num" w:pos="864"/>
        </w:tabs>
        <w:ind w:left="864" w:hanging="432"/>
      </w:pPr>
      <w:rPr>
        <w:rFonts w:hint="default"/>
        <w:b w:val="0"/>
        <w:i w:val="0"/>
        <w:caps w:val="0"/>
        <w:sz w:val="20"/>
        <w:u w:val="none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296"/>
        </w:tabs>
        <w:ind w:left="1296" w:hanging="432"/>
      </w:pPr>
      <w:rPr>
        <w:rFonts w:hint="default"/>
        <w:b w:val="0"/>
        <w:i w:val="0"/>
        <w:caps w:val="0"/>
        <w:sz w:val="20"/>
        <w:u w:val="none"/>
      </w:rPr>
    </w:lvl>
    <w:lvl w:ilvl="3">
      <w:start w:val="1"/>
      <w:numFmt w:val="bullet"/>
      <w:pStyle w:val="ListBullet4"/>
      <w:lvlText w:val="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 w:val="0"/>
        <w:i w:val="0"/>
        <w:caps w:val="0"/>
        <w:sz w:val="20"/>
        <w:u w:val="none"/>
      </w:rPr>
    </w:lvl>
    <w:lvl w:ilvl="4">
      <w:start w:val="1"/>
      <w:numFmt w:val="bullet"/>
      <w:pStyle w:val="ListBullet5"/>
      <w:lvlText w:val=""/>
      <w:lvlJc w:val="left"/>
      <w:pPr>
        <w:tabs>
          <w:tab w:val="num" w:pos="2160"/>
        </w:tabs>
        <w:ind w:left="2160" w:hanging="432"/>
      </w:pPr>
      <w:rPr>
        <w:rFonts w:ascii="Symbol" w:hAnsi="Symbol" w:hint="default"/>
        <w:b w:val="0"/>
        <w:i w:val="0"/>
        <w:caps w:val="0"/>
        <w:sz w:val="20"/>
        <w:u w:val="none"/>
      </w:rPr>
    </w:lvl>
    <w:lvl w:ilvl="5">
      <w:start w:val="1"/>
      <w:numFmt w:val="none"/>
      <w:lvlText w:val=""/>
      <w:lvlJc w:val="left"/>
      <w:pPr>
        <w:tabs>
          <w:tab w:val="num" w:pos="-720"/>
        </w:tabs>
        <w:ind w:left="-720" w:hanging="720"/>
      </w:pPr>
      <w:rPr>
        <w:rFonts w:ascii="Arial" w:hAnsi="Arial" w:hint="default"/>
        <w:b w:val="0"/>
        <w:i/>
        <w:caps w:val="0"/>
        <w:sz w:val="24"/>
        <w:u w:val="none"/>
      </w:rPr>
    </w:lvl>
    <w:lvl w:ilvl="6">
      <w:start w:val="1"/>
      <w:numFmt w:val="none"/>
      <w:suff w:val="space"/>
      <w:lvlText w:val=""/>
      <w:lvlJc w:val="left"/>
      <w:pPr>
        <w:ind w:left="-2880" w:firstLine="0"/>
      </w:pPr>
      <w:rPr>
        <w:rFonts w:ascii="Arial" w:hAnsi="Arial" w:hint="default"/>
        <w:b w:val="0"/>
        <w:i/>
        <w:caps w:val="0"/>
        <w:sz w:val="24"/>
        <w:u w:val="none"/>
      </w:rPr>
    </w:lvl>
    <w:lvl w:ilvl="7">
      <w:start w:val="1"/>
      <w:numFmt w:val="none"/>
      <w:suff w:val="space"/>
      <w:lvlText w:val=""/>
      <w:lvlJc w:val="left"/>
      <w:pPr>
        <w:ind w:left="-2880" w:firstLine="0"/>
      </w:pPr>
      <w:rPr>
        <w:rFonts w:ascii="Arial" w:hAnsi="Arial" w:hint="default"/>
        <w:b w:val="0"/>
        <w:i/>
        <w:caps w:val="0"/>
        <w:sz w:val="24"/>
        <w:u w:val="none"/>
      </w:rPr>
    </w:lvl>
    <w:lvl w:ilvl="8">
      <w:start w:val="1"/>
      <w:numFmt w:val="none"/>
      <w:suff w:val="space"/>
      <w:lvlText w:val=""/>
      <w:lvlJc w:val="left"/>
      <w:pPr>
        <w:ind w:left="-2880" w:firstLine="0"/>
      </w:pPr>
      <w:rPr>
        <w:rFonts w:ascii="Arial" w:hAnsi="Arial" w:hint="default"/>
        <w:b w:val="0"/>
        <w:i/>
        <w:caps w:val="0"/>
        <w:sz w:val="24"/>
        <w:u w:val="none"/>
      </w:rPr>
    </w:lvl>
  </w:abstractNum>
  <w:abstractNum w:abstractNumId="11" w15:restartNumberingAfterBreak="0">
    <w:nsid w:val="7FB47F60"/>
    <w:multiLevelType w:val="hybridMultilevel"/>
    <w:tmpl w:val="FC54C640"/>
    <w:lvl w:ilvl="0" w:tplc="FBC07944">
      <w:start w:val="1"/>
      <w:numFmt w:val="bullet"/>
      <w:pStyle w:val="Bullet2"/>
      <w:lvlText w:val=""/>
      <w:lvlJc w:val="left"/>
      <w:pPr>
        <w:tabs>
          <w:tab w:val="num" w:pos="1987"/>
        </w:tabs>
        <w:ind w:left="19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067"/>
        </w:tabs>
        <w:ind w:left="30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7"/>
        </w:tabs>
        <w:ind w:left="37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7"/>
        </w:tabs>
        <w:ind w:left="45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7"/>
        </w:tabs>
        <w:ind w:left="52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7"/>
        </w:tabs>
        <w:ind w:left="59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7"/>
        </w:tabs>
        <w:ind w:left="66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7"/>
        </w:tabs>
        <w:ind w:left="73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7"/>
        </w:tabs>
        <w:ind w:left="810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1"/>
  </w:num>
  <w:num w:numId="5">
    <w:abstractNumId w:val="10"/>
  </w:num>
  <w:num w:numId="6">
    <w:abstractNumId w:val="9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10"/>
  </w:num>
  <w:num w:numId="23">
    <w:abstractNumId w:val="3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7"/>
  </w:num>
  <w:num w:numId="29">
    <w:abstractNumId w:val="11"/>
  </w:num>
  <w:num w:numId="30">
    <w:abstractNumId w:val="11"/>
  </w:num>
  <w:num w:numId="31">
    <w:abstractNumId w:val="10"/>
  </w:num>
  <w:num w:numId="32">
    <w:abstractNumId w:val="10"/>
  </w:num>
  <w:num w:numId="33">
    <w:abstractNumId w:val="10"/>
  </w:num>
  <w:num w:numId="34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attachedTemplate r:id="rId1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6C2"/>
    <w:rsid w:val="00003C33"/>
    <w:rsid w:val="00005139"/>
    <w:rsid w:val="000064E0"/>
    <w:rsid w:val="0001005D"/>
    <w:rsid w:val="0001246A"/>
    <w:rsid w:val="00014A4D"/>
    <w:rsid w:val="00015F5D"/>
    <w:rsid w:val="0001797F"/>
    <w:rsid w:val="00017A3B"/>
    <w:rsid w:val="000210ED"/>
    <w:rsid w:val="00022F5B"/>
    <w:rsid w:val="000238B7"/>
    <w:rsid w:val="00030DB9"/>
    <w:rsid w:val="00036CC5"/>
    <w:rsid w:val="0004277F"/>
    <w:rsid w:val="00043EF3"/>
    <w:rsid w:val="0005001E"/>
    <w:rsid w:val="00051A9F"/>
    <w:rsid w:val="000525CB"/>
    <w:rsid w:val="0005414E"/>
    <w:rsid w:val="00054C1C"/>
    <w:rsid w:val="00056E96"/>
    <w:rsid w:val="00067FCE"/>
    <w:rsid w:val="00073F64"/>
    <w:rsid w:val="0007565C"/>
    <w:rsid w:val="00076E3E"/>
    <w:rsid w:val="000775C3"/>
    <w:rsid w:val="000779E4"/>
    <w:rsid w:val="00077A1A"/>
    <w:rsid w:val="0008192D"/>
    <w:rsid w:val="00082710"/>
    <w:rsid w:val="000869BC"/>
    <w:rsid w:val="00091F04"/>
    <w:rsid w:val="00095211"/>
    <w:rsid w:val="00095F32"/>
    <w:rsid w:val="000975BA"/>
    <w:rsid w:val="000A10F4"/>
    <w:rsid w:val="000A1BB3"/>
    <w:rsid w:val="000A2549"/>
    <w:rsid w:val="000A5118"/>
    <w:rsid w:val="000A52DB"/>
    <w:rsid w:val="000B4F7D"/>
    <w:rsid w:val="000C0E32"/>
    <w:rsid w:val="000C6B54"/>
    <w:rsid w:val="000D2BDC"/>
    <w:rsid w:val="000D2BF7"/>
    <w:rsid w:val="000D3576"/>
    <w:rsid w:val="000D4618"/>
    <w:rsid w:val="000E1647"/>
    <w:rsid w:val="000E2AFE"/>
    <w:rsid w:val="000E6BE1"/>
    <w:rsid w:val="000F0DFC"/>
    <w:rsid w:val="000F0F61"/>
    <w:rsid w:val="000F5DB0"/>
    <w:rsid w:val="000F6244"/>
    <w:rsid w:val="000F646B"/>
    <w:rsid w:val="00100A55"/>
    <w:rsid w:val="00100F94"/>
    <w:rsid w:val="00103A32"/>
    <w:rsid w:val="0010412F"/>
    <w:rsid w:val="00104641"/>
    <w:rsid w:val="00106589"/>
    <w:rsid w:val="00107C61"/>
    <w:rsid w:val="0011094C"/>
    <w:rsid w:val="0011224E"/>
    <w:rsid w:val="00112BAE"/>
    <w:rsid w:val="001147B7"/>
    <w:rsid w:val="00114817"/>
    <w:rsid w:val="00116421"/>
    <w:rsid w:val="00116B7D"/>
    <w:rsid w:val="0011782C"/>
    <w:rsid w:val="00120F43"/>
    <w:rsid w:val="00124425"/>
    <w:rsid w:val="001254F4"/>
    <w:rsid w:val="0012575F"/>
    <w:rsid w:val="0012790F"/>
    <w:rsid w:val="001347D6"/>
    <w:rsid w:val="00141249"/>
    <w:rsid w:val="0014343E"/>
    <w:rsid w:val="00146530"/>
    <w:rsid w:val="00147AA1"/>
    <w:rsid w:val="00150639"/>
    <w:rsid w:val="00151D2F"/>
    <w:rsid w:val="00152F46"/>
    <w:rsid w:val="0015352C"/>
    <w:rsid w:val="00155CD0"/>
    <w:rsid w:val="001576B2"/>
    <w:rsid w:val="00164B10"/>
    <w:rsid w:val="001713BE"/>
    <w:rsid w:val="001772F6"/>
    <w:rsid w:val="00183740"/>
    <w:rsid w:val="001879AF"/>
    <w:rsid w:val="00190BFF"/>
    <w:rsid w:val="0019787D"/>
    <w:rsid w:val="001A0EBD"/>
    <w:rsid w:val="001A17BC"/>
    <w:rsid w:val="001A1A06"/>
    <w:rsid w:val="001A3645"/>
    <w:rsid w:val="001A624D"/>
    <w:rsid w:val="001A6530"/>
    <w:rsid w:val="001B24D3"/>
    <w:rsid w:val="001B505B"/>
    <w:rsid w:val="001B5F15"/>
    <w:rsid w:val="001C0345"/>
    <w:rsid w:val="001C1744"/>
    <w:rsid w:val="001C363B"/>
    <w:rsid w:val="001D303E"/>
    <w:rsid w:val="001D5455"/>
    <w:rsid w:val="001D6B2B"/>
    <w:rsid w:val="001D7E1C"/>
    <w:rsid w:val="001F1455"/>
    <w:rsid w:val="001F38CE"/>
    <w:rsid w:val="001F586C"/>
    <w:rsid w:val="001F6573"/>
    <w:rsid w:val="00200AB4"/>
    <w:rsid w:val="0022522B"/>
    <w:rsid w:val="00226BDB"/>
    <w:rsid w:val="002270FE"/>
    <w:rsid w:val="002317C2"/>
    <w:rsid w:val="002332CA"/>
    <w:rsid w:val="00237012"/>
    <w:rsid w:val="002405C9"/>
    <w:rsid w:val="0024155F"/>
    <w:rsid w:val="002477C8"/>
    <w:rsid w:val="00250313"/>
    <w:rsid w:val="00250FC1"/>
    <w:rsid w:val="00254340"/>
    <w:rsid w:val="00256330"/>
    <w:rsid w:val="0026580C"/>
    <w:rsid w:val="00266BEB"/>
    <w:rsid w:val="00281C40"/>
    <w:rsid w:val="00291BEC"/>
    <w:rsid w:val="00293E70"/>
    <w:rsid w:val="0029672B"/>
    <w:rsid w:val="002970D1"/>
    <w:rsid w:val="002A5611"/>
    <w:rsid w:val="002A5AB5"/>
    <w:rsid w:val="002A7A51"/>
    <w:rsid w:val="002A7D49"/>
    <w:rsid w:val="002B02CC"/>
    <w:rsid w:val="002B14F5"/>
    <w:rsid w:val="002B23B6"/>
    <w:rsid w:val="002B28AB"/>
    <w:rsid w:val="002B6D4F"/>
    <w:rsid w:val="002C2080"/>
    <w:rsid w:val="002C24E6"/>
    <w:rsid w:val="002C4035"/>
    <w:rsid w:val="002D29D7"/>
    <w:rsid w:val="002D6BC4"/>
    <w:rsid w:val="002E127E"/>
    <w:rsid w:val="002E6467"/>
    <w:rsid w:val="002F0AC2"/>
    <w:rsid w:val="002F5559"/>
    <w:rsid w:val="002F5DF0"/>
    <w:rsid w:val="00300A47"/>
    <w:rsid w:val="00307782"/>
    <w:rsid w:val="00311EE6"/>
    <w:rsid w:val="00312E31"/>
    <w:rsid w:val="003139ED"/>
    <w:rsid w:val="00313DA8"/>
    <w:rsid w:val="003147B5"/>
    <w:rsid w:val="00314930"/>
    <w:rsid w:val="003163CD"/>
    <w:rsid w:val="00323405"/>
    <w:rsid w:val="00325E10"/>
    <w:rsid w:val="003266D8"/>
    <w:rsid w:val="00330386"/>
    <w:rsid w:val="00332936"/>
    <w:rsid w:val="00333E59"/>
    <w:rsid w:val="00334385"/>
    <w:rsid w:val="00334849"/>
    <w:rsid w:val="00340420"/>
    <w:rsid w:val="0034043C"/>
    <w:rsid w:val="00342CF7"/>
    <w:rsid w:val="003535DA"/>
    <w:rsid w:val="00354361"/>
    <w:rsid w:val="00355AA2"/>
    <w:rsid w:val="00356366"/>
    <w:rsid w:val="00361436"/>
    <w:rsid w:val="003654EB"/>
    <w:rsid w:val="00367558"/>
    <w:rsid w:val="00370A02"/>
    <w:rsid w:val="00371855"/>
    <w:rsid w:val="00371E26"/>
    <w:rsid w:val="00376081"/>
    <w:rsid w:val="00377180"/>
    <w:rsid w:val="00377E49"/>
    <w:rsid w:val="00380647"/>
    <w:rsid w:val="00381F09"/>
    <w:rsid w:val="00382970"/>
    <w:rsid w:val="00382BFE"/>
    <w:rsid w:val="00383BA5"/>
    <w:rsid w:val="00383DCF"/>
    <w:rsid w:val="003853B2"/>
    <w:rsid w:val="00386717"/>
    <w:rsid w:val="00387A67"/>
    <w:rsid w:val="003905C0"/>
    <w:rsid w:val="0039605F"/>
    <w:rsid w:val="0039738B"/>
    <w:rsid w:val="003A353A"/>
    <w:rsid w:val="003A6D3E"/>
    <w:rsid w:val="003B1F0C"/>
    <w:rsid w:val="003B507E"/>
    <w:rsid w:val="003B6768"/>
    <w:rsid w:val="003B73AB"/>
    <w:rsid w:val="003C155A"/>
    <w:rsid w:val="003C4FCA"/>
    <w:rsid w:val="003D607A"/>
    <w:rsid w:val="003E003A"/>
    <w:rsid w:val="003E3D80"/>
    <w:rsid w:val="003E720D"/>
    <w:rsid w:val="003F02FC"/>
    <w:rsid w:val="003F235E"/>
    <w:rsid w:val="003F71D7"/>
    <w:rsid w:val="00412724"/>
    <w:rsid w:val="00412AE6"/>
    <w:rsid w:val="00412B8B"/>
    <w:rsid w:val="0041339A"/>
    <w:rsid w:val="004244E2"/>
    <w:rsid w:val="004264B4"/>
    <w:rsid w:val="00432D12"/>
    <w:rsid w:val="00433EB2"/>
    <w:rsid w:val="00436095"/>
    <w:rsid w:val="00450130"/>
    <w:rsid w:val="00451AE4"/>
    <w:rsid w:val="0045462F"/>
    <w:rsid w:val="00456FC3"/>
    <w:rsid w:val="00460202"/>
    <w:rsid w:val="00463D6E"/>
    <w:rsid w:val="00465BF6"/>
    <w:rsid w:val="00467AB4"/>
    <w:rsid w:val="004719B7"/>
    <w:rsid w:val="00474441"/>
    <w:rsid w:val="00474DAA"/>
    <w:rsid w:val="00486B7F"/>
    <w:rsid w:val="004A1C81"/>
    <w:rsid w:val="004A6ECD"/>
    <w:rsid w:val="004B0066"/>
    <w:rsid w:val="004B4B54"/>
    <w:rsid w:val="004B4E6C"/>
    <w:rsid w:val="004B56A4"/>
    <w:rsid w:val="004B5BBA"/>
    <w:rsid w:val="004B7C02"/>
    <w:rsid w:val="004C15BF"/>
    <w:rsid w:val="004C3B37"/>
    <w:rsid w:val="004C43E4"/>
    <w:rsid w:val="004C6606"/>
    <w:rsid w:val="004C6B0D"/>
    <w:rsid w:val="004C7D4E"/>
    <w:rsid w:val="004F2F67"/>
    <w:rsid w:val="004F60F1"/>
    <w:rsid w:val="004F6F5E"/>
    <w:rsid w:val="00503D46"/>
    <w:rsid w:val="00507908"/>
    <w:rsid w:val="00510F3F"/>
    <w:rsid w:val="00513728"/>
    <w:rsid w:val="00522940"/>
    <w:rsid w:val="00523E01"/>
    <w:rsid w:val="00524CE2"/>
    <w:rsid w:val="00524DCE"/>
    <w:rsid w:val="00525E26"/>
    <w:rsid w:val="00527CFE"/>
    <w:rsid w:val="005309A3"/>
    <w:rsid w:val="0054301E"/>
    <w:rsid w:val="00544AB0"/>
    <w:rsid w:val="005553BA"/>
    <w:rsid w:val="00555698"/>
    <w:rsid w:val="00555F61"/>
    <w:rsid w:val="005561DA"/>
    <w:rsid w:val="00562B18"/>
    <w:rsid w:val="00563FC2"/>
    <w:rsid w:val="005640DA"/>
    <w:rsid w:val="0056786F"/>
    <w:rsid w:val="005705C9"/>
    <w:rsid w:val="0057245D"/>
    <w:rsid w:val="00573A34"/>
    <w:rsid w:val="00576AAF"/>
    <w:rsid w:val="00577F5D"/>
    <w:rsid w:val="00580384"/>
    <w:rsid w:val="00582F20"/>
    <w:rsid w:val="00583A31"/>
    <w:rsid w:val="005861CB"/>
    <w:rsid w:val="00596BD2"/>
    <w:rsid w:val="005A2F2F"/>
    <w:rsid w:val="005B5FCF"/>
    <w:rsid w:val="005B786F"/>
    <w:rsid w:val="005C1E81"/>
    <w:rsid w:val="005C2294"/>
    <w:rsid w:val="005C6D3F"/>
    <w:rsid w:val="005D19EC"/>
    <w:rsid w:val="005D3661"/>
    <w:rsid w:val="005D6B87"/>
    <w:rsid w:val="005E12CD"/>
    <w:rsid w:val="005E28A4"/>
    <w:rsid w:val="005E36D4"/>
    <w:rsid w:val="005E6FC0"/>
    <w:rsid w:val="005E7F6F"/>
    <w:rsid w:val="005F0663"/>
    <w:rsid w:val="005F3918"/>
    <w:rsid w:val="005F47E2"/>
    <w:rsid w:val="005F50B5"/>
    <w:rsid w:val="005F56DA"/>
    <w:rsid w:val="005F5DCE"/>
    <w:rsid w:val="005F64B2"/>
    <w:rsid w:val="005F6EC1"/>
    <w:rsid w:val="00600864"/>
    <w:rsid w:val="00601C37"/>
    <w:rsid w:val="00603111"/>
    <w:rsid w:val="00603271"/>
    <w:rsid w:val="006059D6"/>
    <w:rsid w:val="006066E2"/>
    <w:rsid w:val="00610BEA"/>
    <w:rsid w:val="006126B5"/>
    <w:rsid w:val="00623050"/>
    <w:rsid w:val="00626B3D"/>
    <w:rsid w:val="0063407C"/>
    <w:rsid w:val="006357A5"/>
    <w:rsid w:val="006416EF"/>
    <w:rsid w:val="00641ACF"/>
    <w:rsid w:val="00646AAD"/>
    <w:rsid w:val="00652439"/>
    <w:rsid w:val="006554C7"/>
    <w:rsid w:val="00660237"/>
    <w:rsid w:val="00663B56"/>
    <w:rsid w:val="00666E64"/>
    <w:rsid w:val="0067194A"/>
    <w:rsid w:val="00673106"/>
    <w:rsid w:val="0067400E"/>
    <w:rsid w:val="00674EF1"/>
    <w:rsid w:val="0067618A"/>
    <w:rsid w:val="00676317"/>
    <w:rsid w:val="0067667C"/>
    <w:rsid w:val="006807A2"/>
    <w:rsid w:val="006823E2"/>
    <w:rsid w:val="00687466"/>
    <w:rsid w:val="006906A6"/>
    <w:rsid w:val="006A1171"/>
    <w:rsid w:val="006A4307"/>
    <w:rsid w:val="006A4E89"/>
    <w:rsid w:val="006A5080"/>
    <w:rsid w:val="006A5B51"/>
    <w:rsid w:val="006A79A1"/>
    <w:rsid w:val="006B3845"/>
    <w:rsid w:val="006B537A"/>
    <w:rsid w:val="006B6F76"/>
    <w:rsid w:val="006C799A"/>
    <w:rsid w:val="006D0E3F"/>
    <w:rsid w:val="006D2396"/>
    <w:rsid w:val="006D28FE"/>
    <w:rsid w:val="006E03C9"/>
    <w:rsid w:val="006E0959"/>
    <w:rsid w:val="006E0AAC"/>
    <w:rsid w:val="006E2F2B"/>
    <w:rsid w:val="006E5AB1"/>
    <w:rsid w:val="006E7C6E"/>
    <w:rsid w:val="006F00A5"/>
    <w:rsid w:val="006F07C2"/>
    <w:rsid w:val="006F104C"/>
    <w:rsid w:val="006F1645"/>
    <w:rsid w:val="006F30EE"/>
    <w:rsid w:val="006F38D4"/>
    <w:rsid w:val="006F3F59"/>
    <w:rsid w:val="006F429E"/>
    <w:rsid w:val="006F6E66"/>
    <w:rsid w:val="006F7DA3"/>
    <w:rsid w:val="00703F9F"/>
    <w:rsid w:val="00706FAB"/>
    <w:rsid w:val="0070768B"/>
    <w:rsid w:val="007079F6"/>
    <w:rsid w:val="00712A5F"/>
    <w:rsid w:val="00713206"/>
    <w:rsid w:val="00714275"/>
    <w:rsid w:val="00724BF5"/>
    <w:rsid w:val="007264BB"/>
    <w:rsid w:val="00726609"/>
    <w:rsid w:val="00731742"/>
    <w:rsid w:val="00731F61"/>
    <w:rsid w:val="007329B9"/>
    <w:rsid w:val="00733456"/>
    <w:rsid w:val="007349C8"/>
    <w:rsid w:val="00736D6E"/>
    <w:rsid w:val="00737660"/>
    <w:rsid w:val="00737DF2"/>
    <w:rsid w:val="00746210"/>
    <w:rsid w:val="0075200F"/>
    <w:rsid w:val="00753724"/>
    <w:rsid w:val="007553D8"/>
    <w:rsid w:val="007569B7"/>
    <w:rsid w:val="00763228"/>
    <w:rsid w:val="00764A17"/>
    <w:rsid w:val="00766494"/>
    <w:rsid w:val="00772A68"/>
    <w:rsid w:val="00776364"/>
    <w:rsid w:val="00777EFD"/>
    <w:rsid w:val="0078215A"/>
    <w:rsid w:val="00783A5E"/>
    <w:rsid w:val="00784285"/>
    <w:rsid w:val="00784EC9"/>
    <w:rsid w:val="0078561F"/>
    <w:rsid w:val="00785ECE"/>
    <w:rsid w:val="00793D91"/>
    <w:rsid w:val="007A5BFC"/>
    <w:rsid w:val="007B03D4"/>
    <w:rsid w:val="007B26AA"/>
    <w:rsid w:val="007B66C2"/>
    <w:rsid w:val="007C2C76"/>
    <w:rsid w:val="007C41F9"/>
    <w:rsid w:val="007C45BA"/>
    <w:rsid w:val="007C5CB1"/>
    <w:rsid w:val="007C6885"/>
    <w:rsid w:val="007D3CAE"/>
    <w:rsid w:val="007D3E00"/>
    <w:rsid w:val="007D779F"/>
    <w:rsid w:val="007E22B5"/>
    <w:rsid w:val="007E23A5"/>
    <w:rsid w:val="007E2DE5"/>
    <w:rsid w:val="007E4FCF"/>
    <w:rsid w:val="007E6660"/>
    <w:rsid w:val="007F1697"/>
    <w:rsid w:val="007F19AD"/>
    <w:rsid w:val="007F22D2"/>
    <w:rsid w:val="007F2F6A"/>
    <w:rsid w:val="007F37D0"/>
    <w:rsid w:val="007F387E"/>
    <w:rsid w:val="007F3C59"/>
    <w:rsid w:val="007F795F"/>
    <w:rsid w:val="008026F1"/>
    <w:rsid w:val="00807F6E"/>
    <w:rsid w:val="00811B40"/>
    <w:rsid w:val="00813C32"/>
    <w:rsid w:val="00816663"/>
    <w:rsid w:val="00816CDE"/>
    <w:rsid w:val="008176CF"/>
    <w:rsid w:val="00822E01"/>
    <w:rsid w:val="00826CB8"/>
    <w:rsid w:val="008274F4"/>
    <w:rsid w:val="008325EA"/>
    <w:rsid w:val="00836101"/>
    <w:rsid w:val="00843BAE"/>
    <w:rsid w:val="00846CB9"/>
    <w:rsid w:val="0085467E"/>
    <w:rsid w:val="008557C3"/>
    <w:rsid w:val="0085586B"/>
    <w:rsid w:val="00856838"/>
    <w:rsid w:val="00861FC9"/>
    <w:rsid w:val="00863B60"/>
    <w:rsid w:val="00864504"/>
    <w:rsid w:val="00865ADB"/>
    <w:rsid w:val="00865FD4"/>
    <w:rsid w:val="00872C28"/>
    <w:rsid w:val="00876CDE"/>
    <w:rsid w:val="008779A4"/>
    <w:rsid w:val="00877F8C"/>
    <w:rsid w:val="008846F8"/>
    <w:rsid w:val="008877AF"/>
    <w:rsid w:val="0089278D"/>
    <w:rsid w:val="008928D3"/>
    <w:rsid w:val="00893258"/>
    <w:rsid w:val="00894739"/>
    <w:rsid w:val="008947B3"/>
    <w:rsid w:val="00896DF3"/>
    <w:rsid w:val="008A252B"/>
    <w:rsid w:val="008A6DAB"/>
    <w:rsid w:val="008A7E61"/>
    <w:rsid w:val="008B16DF"/>
    <w:rsid w:val="008B1882"/>
    <w:rsid w:val="008B2908"/>
    <w:rsid w:val="008B3BFC"/>
    <w:rsid w:val="008B49E1"/>
    <w:rsid w:val="008B5059"/>
    <w:rsid w:val="008C20FB"/>
    <w:rsid w:val="008D1C22"/>
    <w:rsid w:val="008D3108"/>
    <w:rsid w:val="008D4AF8"/>
    <w:rsid w:val="008D79EC"/>
    <w:rsid w:val="008E0B8C"/>
    <w:rsid w:val="008E163C"/>
    <w:rsid w:val="008E2B3D"/>
    <w:rsid w:val="008E323D"/>
    <w:rsid w:val="008E371F"/>
    <w:rsid w:val="008E396C"/>
    <w:rsid w:val="008E39BF"/>
    <w:rsid w:val="008E7A2E"/>
    <w:rsid w:val="008F03EA"/>
    <w:rsid w:val="008F1533"/>
    <w:rsid w:val="008F27EC"/>
    <w:rsid w:val="008F304B"/>
    <w:rsid w:val="008F370B"/>
    <w:rsid w:val="0090269C"/>
    <w:rsid w:val="009030CD"/>
    <w:rsid w:val="00903485"/>
    <w:rsid w:val="00905FD7"/>
    <w:rsid w:val="00910096"/>
    <w:rsid w:val="00912BF6"/>
    <w:rsid w:val="00913330"/>
    <w:rsid w:val="0091367A"/>
    <w:rsid w:val="00915B28"/>
    <w:rsid w:val="00916CD6"/>
    <w:rsid w:val="00917AEA"/>
    <w:rsid w:val="0092605D"/>
    <w:rsid w:val="0092756D"/>
    <w:rsid w:val="009300A4"/>
    <w:rsid w:val="009328E5"/>
    <w:rsid w:val="00932B58"/>
    <w:rsid w:val="00940746"/>
    <w:rsid w:val="00941F10"/>
    <w:rsid w:val="00943840"/>
    <w:rsid w:val="009439E9"/>
    <w:rsid w:val="00946A61"/>
    <w:rsid w:val="009475DA"/>
    <w:rsid w:val="00954412"/>
    <w:rsid w:val="00956414"/>
    <w:rsid w:val="00961A7A"/>
    <w:rsid w:val="009637D3"/>
    <w:rsid w:val="00963997"/>
    <w:rsid w:val="00966A5A"/>
    <w:rsid w:val="00970CF4"/>
    <w:rsid w:val="00972DF8"/>
    <w:rsid w:val="00973E47"/>
    <w:rsid w:val="009746E8"/>
    <w:rsid w:val="00977907"/>
    <w:rsid w:val="00977B89"/>
    <w:rsid w:val="009844E2"/>
    <w:rsid w:val="0098479D"/>
    <w:rsid w:val="00986547"/>
    <w:rsid w:val="00990107"/>
    <w:rsid w:val="00990228"/>
    <w:rsid w:val="0099171E"/>
    <w:rsid w:val="00991FAC"/>
    <w:rsid w:val="00996699"/>
    <w:rsid w:val="009A6A23"/>
    <w:rsid w:val="009A7EA7"/>
    <w:rsid w:val="009B28BD"/>
    <w:rsid w:val="009B2F01"/>
    <w:rsid w:val="009B4B39"/>
    <w:rsid w:val="009B5D31"/>
    <w:rsid w:val="009B5ED1"/>
    <w:rsid w:val="009C57FF"/>
    <w:rsid w:val="009C6BAB"/>
    <w:rsid w:val="009C7899"/>
    <w:rsid w:val="009D0A94"/>
    <w:rsid w:val="009D33F6"/>
    <w:rsid w:val="009D3F9B"/>
    <w:rsid w:val="009D7B8D"/>
    <w:rsid w:val="009E18D4"/>
    <w:rsid w:val="009E29D4"/>
    <w:rsid w:val="009E2E2D"/>
    <w:rsid w:val="009E3BC0"/>
    <w:rsid w:val="009E3FE2"/>
    <w:rsid w:val="009E5884"/>
    <w:rsid w:val="009E5D27"/>
    <w:rsid w:val="009E6BA7"/>
    <w:rsid w:val="009E79FA"/>
    <w:rsid w:val="009F613C"/>
    <w:rsid w:val="00A00A60"/>
    <w:rsid w:val="00A00F71"/>
    <w:rsid w:val="00A04924"/>
    <w:rsid w:val="00A05957"/>
    <w:rsid w:val="00A061FA"/>
    <w:rsid w:val="00A070C5"/>
    <w:rsid w:val="00A07ED3"/>
    <w:rsid w:val="00A10A20"/>
    <w:rsid w:val="00A13E58"/>
    <w:rsid w:val="00A14200"/>
    <w:rsid w:val="00A2197B"/>
    <w:rsid w:val="00A21FFE"/>
    <w:rsid w:val="00A22BA9"/>
    <w:rsid w:val="00A25370"/>
    <w:rsid w:val="00A26361"/>
    <w:rsid w:val="00A27790"/>
    <w:rsid w:val="00A30556"/>
    <w:rsid w:val="00A3540F"/>
    <w:rsid w:val="00A35F93"/>
    <w:rsid w:val="00A37108"/>
    <w:rsid w:val="00A42556"/>
    <w:rsid w:val="00A42F2F"/>
    <w:rsid w:val="00A44DDA"/>
    <w:rsid w:val="00A46FB5"/>
    <w:rsid w:val="00A5081C"/>
    <w:rsid w:val="00A53102"/>
    <w:rsid w:val="00A53DF6"/>
    <w:rsid w:val="00A61056"/>
    <w:rsid w:val="00A63F9F"/>
    <w:rsid w:val="00A6437B"/>
    <w:rsid w:val="00A722D4"/>
    <w:rsid w:val="00A73195"/>
    <w:rsid w:val="00A80234"/>
    <w:rsid w:val="00A807E1"/>
    <w:rsid w:val="00A8403E"/>
    <w:rsid w:val="00A853BC"/>
    <w:rsid w:val="00A909BD"/>
    <w:rsid w:val="00A91172"/>
    <w:rsid w:val="00A91D4B"/>
    <w:rsid w:val="00A9229C"/>
    <w:rsid w:val="00A92501"/>
    <w:rsid w:val="00A93216"/>
    <w:rsid w:val="00A94B2E"/>
    <w:rsid w:val="00A96C78"/>
    <w:rsid w:val="00AA1F9C"/>
    <w:rsid w:val="00AB12E5"/>
    <w:rsid w:val="00AB1C46"/>
    <w:rsid w:val="00AB21E7"/>
    <w:rsid w:val="00AB2D15"/>
    <w:rsid w:val="00AB39FF"/>
    <w:rsid w:val="00AB4AF4"/>
    <w:rsid w:val="00AB5CE0"/>
    <w:rsid w:val="00AB6FEF"/>
    <w:rsid w:val="00AC0DE3"/>
    <w:rsid w:val="00AC3A08"/>
    <w:rsid w:val="00AC3B5A"/>
    <w:rsid w:val="00AC58D7"/>
    <w:rsid w:val="00AC6F0B"/>
    <w:rsid w:val="00AD0FF9"/>
    <w:rsid w:val="00AD199E"/>
    <w:rsid w:val="00AD2C13"/>
    <w:rsid w:val="00AD3EBF"/>
    <w:rsid w:val="00AD458E"/>
    <w:rsid w:val="00AD7F1E"/>
    <w:rsid w:val="00AE021C"/>
    <w:rsid w:val="00AE4924"/>
    <w:rsid w:val="00AE7A6F"/>
    <w:rsid w:val="00AF51F4"/>
    <w:rsid w:val="00AF601B"/>
    <w:rsid w:val="00B01828"/>
    <w:rsid w:val="00B02374"/>
    <w:rsid w:val="00B033EA"/>
    <w:rsid w:val="00B0678B"/>
    <w:rsid w:val="00B0760D"/>
    <w:rsid w:val="00B14BF5"/>
    <w:rsid w:val="00B17A13"/>
    <w:rsid w:val="00B24F7F"/>
    <w:rsid w:val="00B25520"/>
    <w:rsid w:val="00B26713"/>
    <w:rsid w:val="00B2779C"/>
    <w:rsid w:val="00B31E23"/>
    <w:rsid w:val="00B33243"/>
    <w:rsid w:val="00B3429B"/>
    <w:rsid w:val="00B35B16"/>
    <w:rsid w:val="00B36141"/>
    <w:rsid w:val="00B439CC"/>
    <w:rsid w:val="00B47B7C"/>
    <w:rsid w:val="00B54E04"/>
    <w:rsid w:val="00B63ABF"/>
    <w:rsid w:val="00B64A57"/>
    <w:rsid w:val="00B674AA"/>
    <w:rsid w:val="00B72782"/>
    <w:rsid w:val="00B72D39"/>
    <w:rsid w:val="00B72E84"/>
    <w:rsid w:val="00B7477E"/>
    <w:rsid w:val="00B75D17"/>
    <w:rsid w:val="00B761CF"/>
    <w:rsid w:val="00B777BF"/>
    <w:rsid w:val="00B8000B"/>
    <w:rsid w:val="00B8015E"/>
    <w:rsid w:val="00B80F09"/>
    <w:rsid w:val="00B813A7"/>
    <w:rsid w:val="00B823EB"/>
    <w:rsid w:val="00B8361F"/>
    <w:rsid w:val="00B85675"/>
    <w:rsid w:val="00B90768"/>
    <w:rsid w:val="00B914C5"/>
    <w:rsid w:val="00B94CAF"/>
    <w:rsid w:val="00BA0C2B"/>
    <w:rsid w:val="00BA1701"/>
    <w:rsid w:val="00BA64CD"/>
    <w:rsid w:val="00BA6C69"/>
    <w:rsid w:val="00BA7EF4"/>
    <w:rsid w:val="00BC0167"/>
    <w:rsid w:val="00BC2805"/>
    <w:rsid w:val="00BC7FB5"/>
    <w:rsid w:val="00BD0C0F"/>
    <w:rsid w:val="00BD4402"/>
    <w:rsid w:val="00BE115A"/>
    <w:rsid w:val="00BE34D7"/>
    <w:rsid w:val="00BF181E"/>
    <w:rsid w:val="00BF7194"/>
    <w:rsid w:val="00BF74B5"/>
    <w:rsid w:val="00C03A60"/>
    <w:rsid w:val="00C0595C"/>
    <w:rsid w:val="00C075CF"/>
    <w:rsid w:val="00C1200E"/>
    <w:rsid w:val="00C14684"/>
    <w:rsid w:val="00C14AFC"/>
    <w:rsid w:val="00C21561"/>
    <w:rsid w:val="00C305C9"/>
    <w:rsid w:val="00C34B6F"/>
    <w:rsid w:val="00C36104"/>
    <w:rsid w:val="00C40F8E"/>
    <w:rsid w:val="00C4167C"/>
    <w:rsid w:val="00C51FDD"/>
    <w:rsid w:val="00C54A8E"/>
    <w:rsid w:val="00C57174"/>
    <w:rsid w:val="00C62166"/>
    <w:rsid w:val="00C6256B"/>
    <w:rsid w:val="00C81000"/>
    <w:rsid w:val="00C811F5"/>
    <w:rsid w:val="00C833D0"/>
    <w:rsid w:val="00C834F0"/>
    <w:rsid w:val="00C86DB4"/>
    <w:rsid w:val="00C86ECB"/>
    <w:rsid w:val="00C90B6D"/>
    <w:rsid w:val="00C91806"/>
    <w:rsid w:val="00C93807"/>
    <w:rsid w:val="00CA4F8C"/>
    <w:rsid w:val="00CA4FEB"/>
    <w:rsid w:val="00CA76F3"/>
    <w:rsid w:val="00CB3ADA"/>
    <w:rsid w:val="00CB524D"/>
    <w:rsid w:val="00CB7200"/>
    <w:rsid w:val="00CC288B"/>
    <w:rsid w:val="00CD143F"/>
    <w:rsid w:val="00CD1930"/>
    <w:rsid w:val="00CD20D4"/>
    <w:rsid w:val="00CD3305"/>
    <w:rsid w:val="00CD6363"/>
    <w:rsid w:val="00CD7134"/>
    <w:rsid w:val="00CE5166"/>
    <w:rsid w:val="00CE664C"/>
    <w:rsid w:val="00CE7227"/>
    <w:rsid w:val="00CF1A9B"/>
    <w:rsid w:val="00CF326C"/>
    <w:rsid w:val="00CF5ECB"/>
    <w:rsid w:val="00CF68C0"/>
    <w:rsid w:val="00CF75C9"/>
    <w:rsid w:val="00D04143"/>
    <w:rsid w:val="00D06D8F"/>
    <w:rsid w:val="00D076C1"/>
    <w:rsid w:val="00D1263F"/>
    <w:rsid w:val="00D16BAD"/>
    <w:rsid w:val="00D17341"/>
    <w:rsid w:val="00D17DA2"/>
    <w:rsid w:val="00D2376B"/>
    <w:rsid w:val="00D23ED2"/>
    <w:rsid w:val="00D23FD3"/>
    <w:rsid w:val="00D2430B"/>
    <w:rsid w:val="00D2440B"/>
    <w:rsid w:val="00D249F8"/>
    <w:rsid w:val="00D31920"/>
    <w:rsid w:val="00D31E73"/>
    <w:rsid w:val="00D32C15"/>
    <w:rsid w:val="00D35623"/>
    <w:rsid w:val="00D363F8"/>
    <w:rsid w:val="00D37E1E"/>
    <w:rsid w:val="00D403C4"/>
    <w:rsid w:val="00D40B5A"/>
    <w:rsid w:val="00D42041"/>
    <w:rsid w:val="00D428CB"/>
    <w:rsid w:val="00D43191"/>
    <w:rsid w:val="00D50436"/>
    <w:rsid w:val="00D51F75"/>
    <w:rsid w:val="00D53114"/>
    <w:rsid w:val="00D55AB9"/>
    <w:rsid w:val="00D565A7"/>
    <w:rsid w:val="00D642EF"/>
    <w:rsid w:val="00D65461"/>
    <w:rsid w:val="00D65D74"/>
    <w:rsid w:val="00D71185"/>
    <w:rsid w:val="00D736CD"/>
    <w:rsid w:val="00D76EAC"/>
    <w:rsid w:val="00D817AF"/>
    <w:rsid w:val="00D82919"/>
    <w:rsid w:val="00D83121"/>
    <w:rsid w:val="00D83A84"/>
    <w:rsid w:val="00D9245F"/>
    <w:rsid w:val="00D94C85"/>
    <w:rsid w:val="00D964FD"/>
    <w:rsid w:val="00D967E8"/>
    <w:rsid w:val="00DA0865"/>
    <w:rsid w:val="00DA521D"/>
    <w:rsid w:val="00DA6216"/>
    <w:rsid w:val="00DB030C"/>
    <w:rsid w:val="00DB2546"/>
    <w:rsid w:val="00DB348A"/>
    <w:rsid w:val="00DB5786"/>
    <w:rsid w:val="00DB6259"/>
    <w:rsid w:val="00DC2624"/>
    <w:rsid w:val="00DC290B"/>
    <w:rsid w:val="00DC341C"/>
    <w:rsid w:val="00DC698F"/>
    <w:rsid w:val="00DD0AD0"/>
    <w:rsid w:val="00DD2790"/>
    <w:rsid w:val="00DD2B4D"/>
    <w:rsid w:val="00DD7B9C"/>
    <w:rsid w:val="00DE1517"/>
    <w:rsid w:val="00DE21F2"/>
    <w:rsid w:val="00DE497D"/>
    <w:rsid w:val="00DE533B"/>
    <w:rsid w:val="00DE6EF2"/>
    <w:rsid w:val="00DE7064"/>
    <w:rsid w:val="00DF24F7"/>
    <w:rsid w:val="00DF64E8"/>
    <w:rsid w:val="00E008FD"/>
    <w:rsid w:val="00E013A1"/>
    <w:rsid w:val="00E018C8"/>
    <w:rsid w:val="00E01B4F"/>
    <w:rsid w:val="00E01FB3"/>
    <w:rsid w:val="00E05FCC"/>
    <w:rsid w:val="00E074A8"/>
    <w:rsid w:val="00E1224D"/>
    <w:rsid w:val="00E1463A"/>
    <w:rsid w:val="00E156DD"/>
    <w:rsid w:val="00E15E0A"/>
    <w:rsid w:val="00E168CF"/>
    <w:rsid w:val="00E16D23"/>
    <w:rsid w:val="00E204B0"/>
    <w:rsid w:val="00E20A23"/>
    <w:rsid w:val="00E2532F"/>
    <w:rsid w:val="00E25A0C"/>
    <w:rsid w:val="00E262E7"/>
    <w:rsid w:val="00E26BF1"/>
    <w:rsid w:val="00E31311"/>
    <w:rsid w:val="00E31FAA"/>
    <w:rsid w:val="00E33012"/>
    <w:rsid w:val="00E36015"/>
    <w:rsid w:val="00E36394"/>
    <w:rsid w:val="00E423D8"/>
    <w:rsid w:val="00E42E94"/>
    <w:rsid w:val="00E431E2"/>
    <w:rsid w:val="00E435BC"/>
    <w:rsid w:val="00E44358"/>
    <w:rsid w:val="00E45997"/>
    <w:rsid w:val="00E5409D"/>
    <w:rsid w:val="00E5427E"/>
    <w:rsid w:val="00E570D4"/>
    <w:rsid w:val="00E63202"/>
    <w:rsid w:val="00E676A5"/>
    <w:rsid w:val="00E71E41"/>
    <w:rsid w:val="00E73D96"/>
    <w:rsid w:val="00E75518"/>
    <w:rsid w:val="00E80C6F"/>
    <w:rsid w:val="00E86E8C"/>
    <w:rsid w:val="00E90292"/>
    <w:rsid w:val="00E90BDA"/>
    <w:rsid w:val="00E93E2E"/>
    <w:rsid w:val="00EA2919"/>
    <w:rsid w:val="00EA3FF6"/>
    <w:rsid w:val="00EA58C1"/>
    <w:rsid w:val="00EA732D"/>
    <w:rsid w:val="00EA7F08"/>
    <w:rsid w:val="00EB0C35"/>
    <w:rsid w:val="00EC3383"/>
    <w:rsid w:val="00EC451D"/>
    <w:rsid w:val="00EC5128"/>
    <w:rsid w:val="00ED017E"/>
    <w:rsid w:val="00ED286C"/>
    <w:rsid w:val="00ED2B97"/>
    <w:rsid w:val="00ED4F35"/>
    <w:rsid w:val="00ED693D"/>
    <w:rsid w:val="00EE2477"/>
    <w:rsid w:val="00EE5BD1"/>
    <w:rsid w:val="00EF1B07"/>
    <w:rsid w:val="00EF390C"/>
    <w:rsid w:val="00EF64D4"/>
    <w:rsid w:val="00F02CFC"/>
    <w:rsid w:val="00F030FA"/>
    <w:rsid w:val="00F07B11"/>
    <w:rsid w:val="00F10C6D"/>
    <w:rsid w:val="00F11A84"/>
    <w:rsid w:val="00F12263"/>
    <w:rsid w:val="00F16D2B"/>
    <w:rsid w:val="00F16D7A"/>
    <w:rsid w:val="00F222F1"/>
    <w:rsid w:val="00F22B42"/>
    <w:rsid w:val="00F30450"/>
    <w:rsid w:val="00F30FD2"/>
    <w:rsid w:val="00F32252"/>
    <w:rsid w:val="00F3226D"/>
    <w:rsid w:val="00F32C9D"/>
    <w:rsid w:val="00F33F41"/>
    <w:rsid w:val="00F34E2C"/>
    <w:rsid w:val="00F456EC"/>
    <w:rsid w:val="00F45B1A"/>
    <w:rsid w:val="00F460BC"/>
    <w:rsid w:val="00F462D0"/>
    <w:rsid w:val="00F477F9"/>
    <w:rsid w:val="00F47CF4"/>
    <w:rsid w:val="00F50D63"/>
    <w:rsid w:val="00F5313D"/>
    <w:rsid w:val="00F53543"/>
    <w:rsid w:val="00F604F4"/>
    <w:rsid w:val="00F63926"/>
    <w:rsid w:val="00F65342"/>
    <w:rsid w:val="00F74C4B"/>
    <w:rsid w:val="00F764EF"/>
    <w:rsid w:val="00F81E9F"/>
    <w:rsid w:val="00F820E0"/>
    <w:rsid w:val="00F82626"/>
    <w:rsid w:val="00F90AE6"/>
    <w:rsid w:val="00F94CF0"/>
    <w:rsid w:val="00F95D79"/>
    <w:rsid w:val="00FA0A35"/>
    <w:rsid w:val="00FA202B"/>
    <w:rsid w:val="00FA398C"/>
    <w:rsid w:val="00FA426A"/>
    <w:rsid w:val="00FA4818"/>
    <w:rsid w:val="00FA55D3"/>
    <w:rsid w:val="00FB1013"/>
    <w:rsid w:val="00FC0D09"/>
    <w:rsid w:val="00FC1126"/>
    <w:rsid w:val="00FC123A"/>
    <w:rsid w:val="00FC14F3"/>
    <w:rsid w:val="00FD0238"/>
    <w:rsid w:val="00FD5C1E"/>
    <w:rsid w:val="00FD61D7"/>
    <w:rsid w:val="00FD6FE8"/>
    <w:rsid w:val="00FE1E62"/>
    <w:rsid w:val="00FE5217"/>
    <w:rsid w:val="00FE7702"/>
    <w:rsid w:val="00FE79DE"/>
    <w:rsid w:val="00FF2421"/>
    <w:rsid w:val="00FF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0809693D-6A9B-4AF5-970F-B5EA27C4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675"/>
    <w:rPr>
      <w:sz w:val="24"/>
    </w:rPr>
  </w:style>
  <w:style w:type="paragraph" w:styleId="Heading1">
    <w:name w:val="heading 1"/>
    <w:basedOn w:val="Normal"/>
    <w:next w:val="BodyText"/>
    <w:qFormat/>
    <w:rsid w:val="00B85675"/>
    <w:pPr>
      <w:keepNext/>
      <w:keepLines/>
      <w:numPr>
        <w:numId w:val="21"/>
      </w:numPr>
      <w:outlineLvl w:val="0"/>
    </w:pPr>
    <w:rPr>
      <w:rFonts w:ascii="Times New Roman Bold" w:hAnsi="Times New Roman Bold"/>
      <w:b/>
      <w:caps/>
    </w:rPr>
  </w:style>
  <w:style w:type="paragraph" w:styleId="Heading2">
    <w:name w:val="heading 2"/>
    <w:basedOn w:val="Normal"/>
    <w:next w:val="BodyText"/>
    <w:qFormat/>
    <w:rsid w:val="00B85675"/>
    <w:pPr>
      <w:keepNext/>
      <w:keepLines/>
      <w:numPr>
        <w:ilvl w:val="1"/>
        <w:numId w:val="21"/>
      </w:numPr>
      <w:spacing w:before="120"/>
      <w:outlineLvl w:val="1"/>
    </w:pPr>
    <w:rPr>
      <w:rFonts w:ascii="Times New Roman Bold" w:eastAsia="Times New Roman Bold" w:hAnsi="Times New Roman Bold"/>
      <w:b/>
    </w:rPr>
  </w:style>
  <w:style w:type="paragraph" w:styleId="Heading3">
    <w:name w:val="heading 3"/>
    <w:basedOn w:val="Normal"/>
    <w:next w:val="BodyText"/>
    <w:qFormat/>
    <w:rsid w:val="00B85675"/>
    <w:pPr>
      <w:keepNext/>
      <w:keepLines/>
      <w:numPr>
        <w:ilvl w:val="2"/>
        <w:numId w:val="21"/>
      </w:numPr>
      <w:spacing w:before="120"/>
      <w:outlineLvl w:val="2"/>
    </w:pPr>
    <w:rPr>
      <w:rFonts w:ascii="Times New Roman Bold" w:eastAsia="Times New Roman Bold" w:hAnsi="Times New Roman Bold"/>
      <w:b/>
      <w:i/>
    </w:rPr>
  </w:style>
  <w:style w:type="paragraph" w:styleId="Heading4">
    <w:name w:val="heading 4"/>
    <w:basedOn w:val="Normal"/>
    <w:next w:val="BodyText"/>
    <w:qFormat/>
    <w:rsid w:val="00B85675"/>
    <w:pPr>
      <w:keepNext/>
      <w:keepLines/>
      <w:numPr>
        <w:ilvl w:val="3"/>
        <w:numId w:val="21"/>
      </w:numPr>
      <w:spacing w:before="120"/>
      <w:outlineLvl w:val="3"/>
    </w:pPr>
  </w:style>
  <w:style w:type="paragraph" w:styleId="Heading5">
    <w:name w:val="heading 5"/>
    <w:aliases w:val="Title_5,DO NOT USE, DO NOT USE"/>
    <w:basedOn w:val="Normal"/>
    <w:next w:val="Normal"/>
    <w:qFormat/>
    <w:rsid w:val="00B85675"/>
    <w:pPr>
      <w:keepNext/>
      <w:keepLines/>
      <w:numPr>
        <w:ilvl w:val="4"/>
        <w:numId w:val="21"/>
      </w:numPr>
      <w:spacing w:before="120"/>
      <w:outlineLvl w:val="4"/>
    </w:pPr>
    <w:rPr>
      <w:i/>
    </w:rPr>
  </w:style>
  <w:style w:type="paragraph" w:styleId="Heading6">
    <w:name w:val="heading 6"/>
    <w:aliases w:val=" avoid4,dontUse,avoid4,Heading 6 (DO NOT USE),DO NOT USE4,DO NOT USE41"/>
    <w:basedOn w:val="Normal"/>
    <w:next w:val="Normal"/>
    <w:qFormat/>
    <w:rsid w:val="00B85675"/>
    <w:pPr>
      <w:numPr>
        <w:ilvl w:val="5"/>
        <w:numId w:val="2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aliases w:val=" avoid3,DontUse!,avoid3,Heading 7 (DO NOT USE),DO NOT USE3,DO NOT USE31,DO NOT USE311"/>
    <w:basedOn w:val="Normal"/>
    <w:next w:val="Normal"/>
    <w:qFormat/>
    <w:rsid w:val="00B85675"/>
    <w:pPr>
      <w:numPr>
        <w:ilvl w:val="6"/>
        <w:numId w:val="2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aliases w:val=" avoid2,don'tUse,avoid2,Heading 8 (DO NOT USE),DO NOT USE2,DO NOT USE21,DO NOT USE211"/>
    <w:basedOn w:val="Normal"/>
    <w:next w:val="Normal"/>
    <w:qFormat/>
    <w:rsid w:val="00B85675"/>
    <w:pPr>
      <w:numPr>
        <w:ilvl w:val="7"/>
        <w:numId w:val="2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aliases w:val=" avoid1,Don'tUse,avoid1,Heading 9 (DO NOT USE),DO NOT USE1,DO NOT USE11,DO NOT USE111"/>
    <w:basedOn w:val="Normal"/>
    <w:next w:val="Normal"/>
    <w:qFormat/>
    <w:rsid w:val="00B85675"/>
    <w:pPr>
      <w:numPr>
        <w:ilvl w:val="8"/>
        <w:numId w:val="2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autoRedefine/>
    <w:qFormat/>
    <w:rsid w:val="00B85675"/>
    <w:pPr>
      <w:jc w:val="center"/>
    </w:pPr>
  </w:style>
  <w:style w:type="paragraph" w:styleId="BodyText">
    <w:name w:val="Body Text"/>
    <w:aliases w:val="Body Text Hang,Body Text Char2,Body Text Char1 Char... + Before:  0...,Body Text Char1 Char,Body Text Char Char Char,Char Char Char Char,Body Text Char Char1 Char,Body Text Char Char2,Char Char Char1,Body Text Char1,Body Text Char Char,Char Ch"/>
    <w:basedOn w:val="Normal"/>
    <w:link w:val="BodyTextChar"/>
    <w:qFormat/>
    <w:rsid w:val="00B85675"/>
    <w:pPr>
      <w:spacing w:before="120" w:after="120"/>
    </w:pPr>
  </w:style>
  <w:style w:type="paragraph" w:styleId="Header">
    <w:name w:val="header"/>
    <w:aliases w:val="Page Header"/>
    <w:basedOn w:val="Normal"/>
    <w:link w:val="HeaderChar"/>
    <w:rsid w:val="00B8567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B85675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link w:val="BodyTextIndentChar"/>
    <w:semiHidden/>
    <w:rsid w:val="00B85675"/>
    <w:pPr>
      <w:ind w:left="360"/>
    </w:pPr>
  </w:style>
  <w:style w:type="character" w:styleId="PageNumber">
    <w:name w:val="page number"/>
    <w:basedOn w:val="DefaultParagraphFont"/>
    <w:semiHidden/>
    <w:rsid w:val="00B85675"/>
  </w:style>
  <w:style w:type="paragraph" w:styleId="TOC2">
    <w:name w:val="toc 2"/>
    <w:basedOn w:val="Normal"/>
    <w:next w:val="Normal"/>
    <w:autoRedefine/>
    <w:uiPriority w:val="39"/>
    <w:rsid w:val="00B85675"/>
    <w:pPr>
      <w:tabs>
        <w:tab w:val="left" w:pos="936"/>
        <w:tab w:val="right" w:leader="dot" w:pos="8640"/>
      </w:tabs>
      <w:spacing w:after="120"/>
      <w:ind w:left="936" w:right="288" w:hanging="576"/>
    </w:pPr>
    <w:rPr>
      <w:noProof/>
      <w:color w:val="0000FF"/>
      <w:szCs w:val="24"/>
    </w:rPr>
  </w:style>
  <w:style w:type="paragraph" w:styleId="TOC1">
    <w:name w:val="toc 1"/>
    <w:basedOn w:val="Normal"/>
    <w:next w:val="Normal"/>
    <w:autoRedefine/>
    <w:uiPriority w:val="39"/>
    <w:rsid w:val="00B85675"/>
    <w:pPr>
      <w:tabs>
        <w:tab w:val="left" w:pos="360"/>
        <w:tab w:val="right" w:leader="dot" w:pos="8640"/>
      </w:tabs>
      <w:spacing w:before="60" w:after="120"/>
      <w:ind w:left="360" w:right="288" w:hanging="360"/>
    </w:pPr>
    <w:rPr>
      <w:rFonts w:ascii="Times New Roman Bold" w:eastAsia="Times New Roman Bold" w:hAnsi="Times New Roman Bold"/>
      <w:b/>
      <w:caps/>
      <w:noProof/>
      <w:color w:val="0000FF"/>
    </w:rPr>
  </w:style>
  <w:style w:type="paragraph" w:styleId="TOC3">
    <w:name w:val="toc 3"/>
    <w:basedOn w:val="Normal"/>
    <w:next w:val="Normal"/>
    <w:autoRedefine/>
    <w:uiPriority w:val="39"/>
    <w:rsid w:val="00B85675"/>
    <w:pPr>
      <w:tabs>
        <w:tab w:val="left" w:pos="1800"/>
        <w:tab w:val="right" w:leader="dot" w:pos="8640"/>
      </w:tabs>
      <w:spacing w:after="120"/>
      <w:ind w:left="1800" w:right="288" w:hanging="864"/>
    </w:pPr>
    <w:rPr>
      <w:noProof/>
      <w:color w:val="0000FF"/>
      <w:szCs w:val="24"/>
    </w:rPr>
  </w:style>
  <w:style w:type="paragraph" w:styleId="TOC4">
    <w:name w:val="toc 4"/>
    <w:basedOn w:val="Normal"/>
    <w:next w:val="Normal"/>
    <w:autoRedefine/>
    <w:uiPriority w:val="39"/>
    <w:rsid w:val="00B85675"/>
    <w:pPr>
      <w:tabs>
        <w:tab w:val="left" w:pos="2736"/>
        <w:tab w:val="right" w:leader="dot" w:pos="8640"/>
      </w:tabs>
      <w:spacing w:after="120"/>
      <w:ind w:left="2736" w:right="288" w:hanging="936"/>
    </w:pPr>
    <w:rPr>
      <w:noProof/>
      <w:color w:val="0000FF"/>
      <w:szCs w:val="24"/>
    </w:rPr>
  </w:style>
  <w:style w:type="paragraph" w:styleId="TOC5">
    <w:name w:val="toc 5"/>
    <w:basedOn w:val="Normal"/>
    <w:next w:val="Normal"/>
    <w:autoRedefine/>
    <w:uiPriority w:val="39"/>
    <w:rsid w:val="00B85675"/>
    <w:pPr>
      <w:ind w:left="800"/>
    </w:pPr>
    <w:rPr>
      <w:color w:val="0000FF"/>
    </w:rPr>
  </w:style>
  <w:style w:type="paragraph" w:styleId="TOC6">
    <w:name w:val="toc 6"/>
    <w:basedOn w:val="Normal"/>
    <w:next w:val="Normal"/>
    <w:autoRedefine/>
    <w:uiPriority w:val="39"/>
    <w:rsid w:val="00B85675"/>
    <w:pPr>
      <w:ind w:left="1000"/>
    </w:pPr>
    <w:rPr>
      <w:color w:val="0000FF"/>
    </w:rPr>
  </w:style>
  <w:style w:type="paragraph" w:styleId="TOC7">
    <w:name w:val="toc 7"/>
    <w:basedOn w:val="Normal"/>
    <w:next w:val="Normal"/>
    <w:autoRedefine/>
    <w:uiPriority w:val="39"/>
    <w:rsid w:val="00B85675"/>
    <w:pPr>
      <w:ind w:left="1200"/>
    </w:pPr>
    <w:rPr>
      <w:color w:val="0000FF"/>
    </w:rPr>
  </w:style>
  <w:style w:type="paragraph" w:styleId="TOC8">
    <w:name w:val="toc 8"/>
    <w:basedOn w:val="Normal"/>
    <w:next w:val="Normal"/>
    <w:autoRedefine/>
    <w:uiPriority w:val="39"/>
    <w:rsid w:val="00B85675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B85675"/>
    <w:pPr>
      <w:ind w:left="1600"/>
    </w:pPr>
  </w:style>
  <w:style w:type="character" w:styleId="Hyperlink">
    <w:name w:val="Hyperlink"/>
    <w:basedOn w:val="DefaultParagraphFont"/>
    <w:uiPriority w:val="99"/>
    <w:rsid w:val="00B85675"/>
    <w:rPr>
      <w:color w:val="0000FF"/>
      <w:u w:val="single"/>
    </w:rPr>
  </w:style>
  <w:style w:type="paragraph" w:styleId="Caption">
    <w:name w:val="caption"/>
    <w:basedOn w:val="Normal"/>
    <w:next w:val="BodyText"/>
    <w:autoRedefine/>
    <w:qFormat/>
    <w:rsid w:val="00B85675"/>
    <w:pPr>
      <w:keepNext/>
      <w:tabs>
        <w:tab w:val="right" w:pos="8640"/>
      </w:tabs>
      <w:spacing w:before="120" w:after="120"/>
      <w:jc w:val="center"/>
    </w:pPr>
    <w:rPr>
      <w:rFonts w:ascii="Times New Roman Bold" w:hAnsi="Times New Roman Bold"/>
      <w:b/>
      <w:sz w:val="20"/>
    </w:rPr>
  </w:style>
  <w:style w:type="paragraph" w:styleId="Subtitle">
    <w:name w:val="Subtitle"/>
    <w:basedOn w:val="Normal"/>
    <w:qFormat/>
    <w:rsid w:val="00B85675"/>
    <w:pPr>
      <w:jc w:val="right"/>
    </w:pPr>
    <w:rPr>
      <w:u w:val="single"/>
    </w:rPr>
  </w:style>
  <w:style w:type="paragraph" w:customStyle="1" w:styleId="TableofContents">
    <w:name w:val="Table_of_Contents"/>
    <w:basedOn w:val="Title"/>
    <w:autoRedefine/>
    <w:rsid w:val="00B85675"/>
    <w:pPr>
      <w:pageBreakBefore/>
    </w:pPr>
    <w:rPr>
      <w:rFonts w:ascii="Times New Roman Bold" w:hAnsi="Times New Roman Bold"/>
      <w:b/>
      <w:caps/>
    </w:rPr>
  </w:style>
  <w:style w:type="paragraph" w:customStyle="1" w:styleId="ListTables">
    <w:name w:val="List/Tables"/>
    <w:basedOn w:val="Title"/>
    <w:autoRedefine/>
    <w:rsid w:val="00B85675"/>
    <w:pPr>
      <w:pageBreakBefore/>
    </w:pPr>
    <w:rPr>
      <w:rFonts w:ascii="Times New Roman Bold" w:hAnsi="Times New Roman Bold"/>
      <w:b/>
      <w:caps/>
    </w:rPr>
  </w:style>
  <w:style w:type="paragraph" w:customStyle="1" w:styleId="ListFigures">
    <w:name w:val="List/Figures"/>
    <w:basedOn w:val="Title"/>
    <w:autoRedefine/>
    <w:rsid w:val="00B85675"/>
    <w:pPr>
      <w:pageBreakBefore/>
    </w:pPr>
    <w:rPr>
      <w:rFonts w:ascii="Times New Roman Bold" w:hAnsi="Times New Roman Bold"/>
      <w:b/>
      <w:caps/>
    </w:rPr>
  </w:style>
  <w:style w:type="paragraph" w:customStyle="1" w:styleId="ListSupp">
    <w:name w:val="List/Supp"/>
    <w:basedOn w:val="Title"/>
    <w:autoRedefine/>
    <w:rsid w:val="00B85675"/>
    <w:rPr>
      <w:rFonts w:ascii="Times New Roman Bold" w:hAnsi="Times New Roman Bold"/>
      <w:b/>
      <w:caps/>
    </w:rPr>
  </w:style>
  <w:style w:type="paragraph" w:customStyle="1" w:styleId="ListAppen">
    <w:name w:val="List/Appen"/>
    <w:basedOn w:val="Title"/>
    <w:autoRedefine/>
    <w:rsid w:val="00B85675"/>
    <w:pPr>
      <w:pageBreakBefore/>
    </w:pPr>
    <w:rPr>
      <w:rFonts w:ascii="Times New Roman Bold" w:hAnsi="Times New Roman Bold"/>
      <w:b/>
      <w:caps/>
    </w:rPr>
  </w:style>
  <w:style w:type="paragraph" w:customStyle="1" w:styleId="TableTitle">
    <w:name w:val="Table Title"/>
    <w:basedOn w:val="Title"/>
    <w:rsid w:val="00B85675"/>
    <w:pPr>
      <w:pageBreakBefore/>
      <w:tabs>
        <w:tab w:val="left" w:pos="2880"/>
      </w:tabs>
      <w:spacing w:before="60" w:after="60"/>
      <w:jc w:val="left"/>
    </w:pPr>
    <w:rPr>
      <w:b/>
      <w:bCs/>
      <w:sz w:val="20"/>
    </w:rPr>
  </w:style>
  <w:style w:type="paragraph" w:customStyle="1" w:styleId="heading3-4">
    <w:name w:val="heading3-4"/>
    <w:basedOn w:val="Normal"/>
    <w:rsid w:val="00B85675"/>
  </w:style>
  <w:style w:type="paragraph" w:customStyle="1" w:styleId="TableFigureAppendixTitle">
    <w:name w:val="Table/Figure/Appendix Title"/>
    <w:basedOn w:val="Normal"/>
    <w:rsid w:val="00B85675"/>
    <w:rPr>
      <w:b/>
    </w:rPr>
  </w:style>
  <w:style w:type="paragraph" w:customStyle="1" w:styleId="FigureTitle">
    <w:name w:val="FigureTitle"/>
    <w:basedOn w:val="Normal"/>
    <w:rsid w:val="00B85675"/>
    <w:pPr>
      <w:jc w:val="center"/>
    </w:pPr>
    <w:rPr>
      <w:b/>
    </w:rPr>
  </w:style>
  <w:style w:type="paragraph" w:customStyle="1" w:styleId="Appendcont">
    <w:name w:val="Append.cont"/>
    <w:basedOn w:val="Caption"/>
    <w:rsid w:val="00B85675"/>
    <w:pPr>
      <w:tabs>
        <w:tab w:val="left" w:pos="2880"/>
      </w:tabs>
    </w:pPr>
  </w:style>
  <w:style w:type="paragraph" w:customStyle="1" w:styleId="StudyName">
    <w:name w:val="Study Name"/>
    <w:basedOn w:val="BodyTextIndent"/>
    <w:rsid w:val="00B85675"/>
    <w:pPr>
      <w:spacing w:line="380" w:lineRule="atLeast"/>
      <w:ind w:left="0"/>
      <w:jc w:val="center"/>
    </w:pPr>
    <w:rPr>
      <w:rFonts w:ascii="Times New Roman Bold" w:hAnsi="Times New Roman Bold"/>
      <w:b/>
      <w:snapToGrid w:val="0"/>
      <w:sz w:val="28"/>
    </w:rPr>
  </w:style>
  <w:style w:type="character" w:customStyle="1" w:styleId="CompanyName">
    <w:name w:val="Company Name"/>
    <w:basedOn w:val="DefaultParagraphFont"/>
    <w:rsid w:val="00B85675"/>
    <w:rPr>
      <w:rFonts w:ascii="Arial" w:hAnsi="Arial"/>
      <w:noProof w:val="0"/>
      <w:sz w:val="24"/>
      <w:lang w:val="en-US"/>
    </w:rPr>
  </w:style>
  <w:style w:type="paragraph" w:styleId="BodyTextIndent2">
    <w:name w:val="Body Text Indent 2"/>
    <w:basedOn w:val="Normal"/>
    <w:semiHidden/>
    <w:rsid w:val="00B85675"/>
    <w:pPr>
      <w:spacing w:after="120"/>
      <w:ind w:left="1440"/>
    </w:pPr>
  </w:style>
  <w:style w:type="paragraph" w:styleId="BodyTextIndent3">
    <w:name w:val="Body Text Indent 3"/>
    <w:basedOn w:val="Normal"/>
    <w:semiHidden/>
    <w:rsid w:val="00B85675"/>
    <w:pPr>
      <w:spacing w:after="120"/>
      <w:ind w:left="2160"/>
    </w:pPr>
  </w:style>
  <w:style w:type="paragraph" w:customStyle="1" w:styleId="DateofIssue">
    <w:name w:val="Date of Issue"/>
    <w:basedOn w:val="Normal"/>
    <w:rsid w:val="00B85675"/>
    <w:pPr>
      <w:keepLines/>
      <w:spacing w:after="120"/>
      <w:jc w:val="right"/>
    </w:pPr>
  </w:style>
  <w:style w:type="paragraph" w:customStyle="1" w:styleId="TitlePageInformationBox">
    <w:name w:val="Title Page Information Box"/>
    <w:basedOn w:val="Normal"/>
    <w:next w:val="Normal"/>
    <w:rsid w:val="00B85675"/>
    <w:pPr>
      <w:keepLines/>
      <w:framePr w:hSpace="142" w:vSpace="142" w:wrap="around" w:hAnchor="margin" w:xAlign="center" w:yAlign="bottom"/>
    </w:pPr>
  </w:style>
  <w:style w:type="paragraph" w:customStyle="1" w:styleId="Subheading">
    <w:name w:val="Subheading"/>
    <w:basedOn w:val="Normal"/>
    <w:next w:val="Normal"/>
    <w:rsid w:val="00B85675"/>
    <w:pPr>
      <w:keepLines/>
      <w:framePr w:hSpace="142" w:wrap="notBeside" w:hAnchor="margin" w:xAlign="center" w:y="4537"/>
      <w:spacing w:after="120"/>
      <w:jc w:val="center"/>
    </w:pPr>
  </w:style>
  <w:style w:type="character" w:customStyle="1" w:styleId="DocumentNumber">
    <w:name w:val="Document Number"/>
    <w:basedOn w:val="DefaultParagraphFont"/>
    <w:rsid w:val="00B85675"/>
    <w:rPr>
      <w:rFonts w:ascii="Times New Roman" w:hAnsi="Times New Roman"/>
      <w:b/>
      <w:noProof w:val="0"/>
      <w:sz w:val="24"/>
      <w:lang w:val="en-US"/>
    </w:rPr>
  </w:style>
  <w:style w:type="paragraph" w:customStyle="1" w:styleId="Discipline">
    <w:name w:val="Discipline"/>
    <w:basedOn w:val="Normal"/>
    <w:rsid w:val="00B85675"/>
    <w:pPr>
      <w:keepLines/>
      <w:jc w:val="center"/>
    </w:pPr>
    <w:rPr>
      <w:caps/>
    </w:rPr>
  </w:style>
  <w:style w:type="character" w:customStyle="1" w:styleId="NormalBold">
    <w:name w:val="Normal Bold"/>
    <w:basedOn w:val="DefaultParagraphFont"/>
    <w:rsid w:val="00B85675"/>
    <w:rPr>
      <w:b/>
      <w:noProof w:val="0"/>
      <w:lang w:val="en-US"/>
    </w:rPr>
  </w:style>
  <w:style w:type="paragraph" w:customStyle="1" w:styleId="TableSpace">
    <w:name w:val="Table Space"/>
    <w:basedOn w:val="Normal"/>
    <w:rsid w:val="00B85675"/>
    <w:pPr>
      <w:keepLines/>
      <w:spacing w:before="60" w:after="60"/>
    </w:pPr>
  </w:style>
  <w:style w:type="paragraph" w:styleId="TableofFigures">
    <w:name w:val="table of figures"/>
    <w:basedOn w:val="Normal"/>
    <w:next w:val="Normal"/>
    <w:uiPriority w:val="99"/>
    <w:rsid w:val="00B85675"/>
    <w:pPr>
      <w:tabs>
        <w:tab w:val="left" w:pos="1440"/>
        <w:tab w:val="right" w:leader="dot" w:pos="8640"/>
      </w:tabs>
      <w:spacing w:before="60" w:after="60"/>
      <w:ind w:left="1440" w:right="288" w:hanging="1440"/>
    </w:pPr>
    <w:rPr>
      <w:color w:val="0000FF"/>
    </w:rPr>
  </w:style>
  <w:style w:type="paragraph" w:customStyle="1" w:styleId="ListAbbrev">
    <w:name w:val="List/Abbrev"/>
    <w:basedOn w:val="ListAppen"/>
    <w:next w:val="Normal"/>
    <w:rsid w:val="00B85675"/>
  </w:style>
  <w:style w:type="paragraph" w:customStyle="1" w:styleId="TableText">
    <w:name w:val="Table Text"/>
    <w:basedOn w:val="Normal"/>
    <w:rsid w:val="005E6FC0"/>
    <w:pPr>
      <w:spacing w:before="40" w:after="40"/>
    </w:pPr>
    <w:rPr>
      <w:sz w:val="20"/>
    </w:rPr>
  </w:style>
  <w:style w:type="paragraph" w:customStyle="1" w:styleId="TableTextSpace">
    <w:name w:val="TableText Space"/>
    <w:rsid w:val="00B85675"/>
    <w:pPr>
      <w:spacing w:before="60" w:after="60"/>
    </w:pPr>
    <w:rPr>
      <w:rFonts w:ascii="Arial" w:eastAsia="MS Mincho" w:hAnsi="Arial"/>
    </w:rPr>
  </w:style>
  <w:style w:type="paragraph" w:customStyle="1" w:styleId="TableNote">
    <w:name w:val="Table Note"/>
    <w:basedOn w:val="Normal"/>
    <w:rsid w:val="00B85675"/>
    <w:pPr>
      <w:tabs>
        <w:tab w:val="left" w:pos="187"/>
      </w:tabs>
      <w:spacing w:before="60"/>
      <w:ind w:left="187" w:hanging="187"/>
    </w:pPr>
    <w:rPr>
      <w:sz w:val="20"/>
    </w:rPr>
  </w:style>
  <w:style w:type="paragraph" w:customStyle="1" w:styleId="Heading">
    <w:name w:val="Heading"/>
    <w:aliases w:val="Centered,No Num"/>
    <w:basedOn w:val="Normal"/>
    <w:next w:val="Normal"/>
    <w:rsid w:val="00B85675"/>
    <w:pPr>
      <w:pageBreakBefore/>
      <w:jc w:val="center"/>
    </w:pPr>
    <w:rPr>
      <w:rFonts w:ascii="Times New Roman Bold" w:hAnsi="Times New Roman Bold"/>
      <w:b/>
      <w:caps/>
    </w:rPr>
  </w:style>
  <w:style w:type="paragraph" w:customStyle="1" w:styleId="Bullet1">
    <w:name w:val="Bullet 1"/>
    <w:basedOn w:val="BodyText"/>
    <w:qFormat/>
    <w:rsid w:val="00B85675"/>
    <w:pPr>
      <w:numPr>
        <w:numId w:val="28"/>
      </w:numPr>
      <w:spacing w:after="0"/>
    </w:pPr>
  </w:style>
  <w:style w:type="paragraph" w:styleId="BodyText2">
    <w:name w:val="Body Text 2"/>
    <w:basedOn w:val="Normal"/>
    <w:semiHidden/>
    <w:rsid w:val="00B85675"/>
    <w:pPr>
      <w:spacing w:before="120" w:after="120"/>
    </w:pPr>
  </w:style>
  <w:style w:type="paragraph" w:customStyle="1" w:styleId="Captioncont">
    <w:name w:val="Caption cont"/>
    <w:basedOn w:val="Caption"/>
    <w:next w:val="Normal"/>
    <w:rsid w:val="00B85675"/>
    <w:pPr>
      <w:keepLines/>
    </w:pPr>
  </w:style>
  <w:style w:type="paragraph" w:customStyle="1" w:styleId="Bullet2">
    <w:name w:val="Bullet 2"/>
    <w:basedOn w:val="Bullet1"/>
    <w:rsid w:val="00B85675"/>
    <w:pPr>
      <w:numPr>
        <w:numId w:val="30"/>
      </w:numPr>
      <w:tabs>
        <w:tab w:val="left" w:pos="1440"/>
      </w:tabs>
    </w:pPr>
  </w:style>
  <w:style w:type="paragraph" w:styleId="MacroText">
    <w:name w:val="macro"/>
    <w:semiHidden/>
    <w:rsid w:val="00B85675"/>
    <w:rPr>
      <w:sz w:val="24"/>
    </w:rPr>
  </w:style>
  <w:style w:type="paragraph" w:customStyle="1" w:styleId="Bullet3">
    <w:name w:val="Bullet 3"/>
    <w:basedOn w:val="Bullet2"/>
    <w:rsid w:val="00B85675"/>
    <w:pPr>
      <w:numPr>
        <w:numId w:val="0"/>
      </w:numPr>
      <w:tabs>
        <w:tab w:val="clear" w:pos="1440"/>
        <w:tab w:val="left" w:pos="1800"/>
      </w:tabs>
    </w:pPr>
  </w:style>
  <w:style w:type="paragraph" w:customStyle="1" w:styleId="Reference">
    <w:name w:val="Reference"/>
    <w:rsid w:val="00B85675"/>
    <w:pPr>
      <w:spacing w:before="57" w:after="114"/>
    </w:pPr>
    <w:rPr>
      <w:sz w:val="24"/>
    </w:rPr>
  </w:style>
  <w:style w:type="character" w:styleId="Emphasis">
    <w:name w:val="Emphasis"/>
    <w:basedOn w:val="DefaultParagraphFont"/>
    <w:uiPriority w:val="20"/>
    <w:qFormat/>
    <w:rsid w:val="00B85675"/>
    <w:rPr>
      <w:i/>
      <w:iCs/>
    </w:rPr>
  </w:style>
  <w:style w:type="character" w:customStyle="1" w:styleId="Style115pt">
    <w:name w:val="Style 11.5 pt"/>
    <w:basedOn w:val="DefaultParagraphFont"/>
    <w:rsid w:val="00B85675"/>
    <w:rPr>
      <w:sz w:val="24"/>
    </w:rPr>
  </w:style>
  <w:style w:type="paragraph" w:customStyle="1" w:styleId="TableNormal1">
    <w:name w:val="Table Normal1"/>
    <w:basedOn w:val="Normal"/>
    <w:rsid w:val="00B85675"/>
    <w:pPr>
      <w:tabs>
        <w:tab w:val="left" w:pos="0"/>
        <w:tab w:val="left" w:pos="720"/>
        <w:tab w:val="left" w:pos="4536"/>
      </w:tabs>
      <w:spacing w:before="60" w:after="60" w:line="240" w:lineRule="atLeast"/>
    </w:pPr>
    <w:rPr>
      <w:rFonts w:eastAsia="MS Mincho"/>
    </w:rPr>
  </w:style>
  <w:style w:type="paragraph" w:customStyle="1" w:styleId="BodyText10">
    <w:name w:val="BodyText10"/>
    <w:rsid w:val="00B85675"/>
    <w:pPr>
      <w:suppressAutoHyphens/>
      <w:spacing w:after="200"/>
      <w:jc w:val="both"/>
    </w:pPr>
  </w:style>
  <w:style w:type="paragraph" w:styleId="ListBullet">
    <w:name w:val="List Bullet"/>
    <w:basedOn w:val="Normal"/>
    <w:rsid w:val="00B85675"/>
    <w:pPr>
      <w:numPr>
        <w:numId w:val="33"/>
      </w:numPr>
      <w:spacing w:before="120"/>
    </w:pPr>
  </w:style>
  <w:style w:type="table" w:styleId="TableGrid">
    <w:name w:val="Table Grid"/>
    <w:basedOn w:val="TableNormal"/>
    <w:uiPriority w:val="59"/>
    <w:rsid w:val="00B8567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igureAppendixTitle">
    <w:name w:val="Figure/Appendix Title"/>
    <w:basedOn w:val="Normal"/>
    <w:next w:val="Normal"/>
    <w:rsid w:val="00F604F4"/>
    <w:pPr>
      <w:pageBreakBefore/>
      <w:spacing w:before="120" w:after="120"/>
    </w:pPr>
    <w:rPr>
      <w:b/>
    </w:rPr>
  </w:style>
  <w:style w:type="paragraph" w:styleId="ListBullet2">
    <w:name w:val="List Bullet 2"/>
    <w:basedOn w:val="Normal"/>
    <w:semiHidden/>
    <w:rsid w:val="00B85675"/>
    <w:pPr>
      <w:numPr>
        <w:ilvl w:val="1"/>
        <w:numId w:val="33"/>
      </w:numPr>
      <w:spacing w:before="60"/>
    </w:pPr>
  </w:style>
  <w:style w:type="paragraph" w:styleId="ListBullet3">
    <w:name w:val="List Bullet 3"/>
    <w:basedOn w:val="Normal"/>
    <w:autoRedefine/>
    <w:semiHidden/>
    <w:rsid w:val="00B85675"/>
    <w:pPr>
      <w:numPr>
        <w:ilvl w:val="2"/>
        <w:numId w:val="33"/>
      </w:numPr>
      <w:spacing w:before="60"/>
    </w:pPr>
  </w:style>
  <w:style w:type="paragraph" w:styleId="ListBullet4">
    <w:name w:val="List Bullet 4"/>
    <w:basedOn w:val="Normal"/>
    <w:autoRedefine/>
    <w:semiHidden/>
    <w:rsid w:val="00B85675"/>
    <w:pPr>
      <w:numPr>
        <w:ilvl w:val="3"/>
        <w:numId w:val="33"/>
      </w:numPr>
    </w:pPr>
  </w:style>
  <w:style w:type="paragraph" w:styleId="ListBullet5">
    <w:name w:val="List Bullet 5"/>
    <w:basedOn w:val="Normal"/>
    <w:autoRedefine/>
    <w:semiHidden/>
    <w:rsid w:val="00B85675"/>
    <w:pPr>
      <w:numPr>
        <w:ilvl w:val="4"/>
        <w:numId w:val="33"/>
      </w:numPr>
    </w:pPr>
  </w:style>
  <w:style w:type="character" w:customStyle="1" w:styleId="BodyTextChar">
    <w:name w:val="Body Text Char"/>
    <w:aliases w:val="Body Text Hang Char,Body Text Char2 Char,Body Text Char1 Char... + Before:  0... Char,Body Text Char1 Char Char,Body Text Char Char Char Char,Char Char Char Char Char,Body Text Char Char1 Char Char,Body Text Char Char2 Char,Char Ch Char"/>
    <w:basedOn w:val="DefaultParagraphFont"/>
    <w:link w:val="BodyText"/>
    <w:rsid w:val="00B85675"/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B85675"/>
    <w:rPr>
      <w:sz w:val="24"/>
    </w:rPr>
  </w:style>
  <w:style w:type="paragraph" w:customStyle="1" w:styleId="Equation">
    <w:name w:val="Equation"/>
    <w:basedOn w:val="BodyText"/>
    <w:rsid w:val="00B85675"/>
    <w:pPr>
      <w:tabs>
        <w:tab w:val="center" w:pos="4320"/>
        <w:tab w:val="right" w:pos="8640"/>
      </w:tabs>
      <w:ind w:left="907"/>
    </w:pPr>
  </w:style>
  <w:style w:type="paragraph" w:customStyle="1" w:styleId="ListBulletl">
    <w:name w:val="List Bullet l"/>
    <w:basedOn w:val="ListBullet"/>
    <w:rsid w:val="00B85675"/>
    <w:pPr>
      <w:numPr>
        <w:numId w:val="0"/>
      </w:numPr>
    </w:pPr>
  </w:style>
  <w:style w:type="paragraph" w:customStyle="1" w:styleId="ListBulletLast">
    <w:name w:val="List Bullet Last"/>
    <w:basedOn w:val="ListBullet"/>
    <w:qFormat/>
    <w:rsid w:val="00B85675"/>
    <w:pPr>
      <w:numPr>
        <w:numId w:val="0"/>
      </w:numPr>
      <w:spacing w:after="120"/>
    </w:pPr>
  </w:style>
  <w:style w:type="paragraph" w:customStyle="1" w:styleId="ListBullet2Last">
    <w:name w:val="List Bullet 2 Last"/>
    <w:basedOn w:val="ListBullet2"/>
    <w:qFormat/>
    <w:rsid w:val="00B85675"/>
    <w:pPr>
      <w:numPr>
        <w:ilvl w:val="0"/>
        <w:numId w:val="0"/>
      </w:numPr>
      <w:spacing w:after="120"/>
    </w:pPr>
  </w:style>
  <w:style w:type="paragraph" w:customStyle="1" w:styleId="BulletedList">
    <w:name w:val="Bulleted List"/>
    <w:rsid w:val="00B85675"/>
    <w:pPr>
      <w:numPr>
        <w:numId w:val="34"/>
      </w:numPr>
      <w:tabs>
        <w:tab w:val="left" w:pos="360"/>
      </w:tabs>
      <w:spacing w:before="60"/>
      <w:jc w:val="both"/>
    </w:pPr>
    <w:rPr>
      <w:rFonts w:cs="Angsana New"/>
      <w:sz w:val="24"/>
    </w:rPr>
  </w:style>
  <w:style w:type="paragraph" w:styleId="ListNumber">
    <w:name w:val="List Number"/>
    <w:basedOn w:val="Normal"/>
    <w:semiHidden/>
    <w:rsid w:val="00B85675"/>
    <w:pPr>
      <w:numPr>
        <w:numId w:val="23"/>
      </w:numPr>
      <w:tabs>
        <w:tab w:val="left" w:pos="432"/>
      </w:tabs>
      <w:spacing w:before="120"/>
    </w:pPr>
  </w:style>
  <w:style w:type="paragraph" w:customStyle="1" w:styleId="TableHeading">
    <w:name w:val="Table Heading"/>
    <w:basedOn w:val="TableText"/>
    <w:rsid w:val="00B85675"/>
    <w:rPr>
      <w:rFonts w:ascii="Times New Roman Bold" w:hAnsi="Times New Roman Bold"/>
      <w:b/>
    </w:rPr>
  </w:style>
  <w:style w:type="paragraph" w:customStyle="1" w:styleId="TableHeadingLeft">
    <w:name w:val="Table Heading Left"/>
    <w:basedOn w:val="TableHeading"/>
    <w:rsid w:val="00B85675"/>
  </w:style>
  <w:style w:type="paragraph" w:customStyle="1" w:styleId="TableTextLeft">
    <w:name w:val="Table Text Left"/>
    <w:basedOn w:val="TableText"/>
    <w:rsid w:val="00B85675"/>
    <w:rPr>
      <w:rFonts w:ascii="Times New Roman Bold" w:hAnsi="Times New Roman Bold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B856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567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567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56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567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6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675"/>
    <w:rPr>
      <w:rFonts w:ascii="Tahoma" w:hAnsi="Tahoma" w:cs="Tahoma"/>
      <w:sz w:val="16"/>
      <w:szCs w:val="16"/>
    </w:rPr>
  </w:style>
  <w:style w:type="character" w:customStyle="1" w:styleId="toc-cit-jour">
    <w:name w:val="toc-cit-jour"/>
    <w:basedOn w:val="DefaultParagraphFont"/>
    <w:rsid w:val="00B85675"/>
  </w:style>
  <w:style w:type="character" w:customStyle="1" w:styleId="toc-cit-date">
    <w:name w:val="toc-cit-date"/>
    <w:basedOn w:val="DefaultParagraphFont"/>
    <w:rsid w:val="00B85675"/>
  </w:style>
  <w:style w:type="character" w:styleId="FollowedHyperlink">
    <w:name w:val="FollowedHyperlink"/>
    <w:basedOn w:val="DefaultParagraphFont"/>
    <w:uiPriority w:val="99"/>
    <w:semiHidden/>
    <w:unhideWhenUsed/>
    <w:rsid w:val="00B85675"/>
    <w:rPr>
      <w:color w:val="800080"/>
      <w:u w:val="single"/>
    </w:rPr>
  </w:style>
  <w:style w:type="paragraph" w:styleId="Revision">
    <w:name w:val="Revision"/>
    <w:hidden/>
    <w:uiPriority w:val="99"/>
    <w:semiHidden/>
    <w:rsid w:val="003147B5"/>
    <w:rPr>
      <w:sz w:val="24"/>
    </w:rPr>
  </w:style>
  <w:style w:type="paragraph" w:customStyle="1" w:styleId="WhereStatement">
    <w:name w:val="Where Statement"/>
    <w:basedOn w:val="BodyText"/>
    <w:autoRedefine/>
    <w:rsid w:val="00B85675"/>
    <w:pPr>
      <w:tabs>
        <w:tab w:val="left" w:pos="360"/>
        <w:tab w:val="left" w:pos="2160"/>
      </w:tabs>
      <w:ind w:left="2520" w:hanging="2520"/>
    </w:pPr>
    <w:rPr>
      <w:iCs/>
    </w:rPr>
  </w:style>
  <w:style w:type="paragraph" w:styleId="ListNumber2">
    <w:name w:val="List Number 2"/>
    <w:basedOn w:val="Normal"/>
    <w:uiPriority w:val="99"/>
    <w:unhideWhenUsed/>
    <w:rsid w:val="00B85675"/>
    <w:pPr>
      <w:tabs>
        <w:tab w:val="left" w:pos="864"/>
      </w:tabs>
      <w:spacing w:before="60"/>
      <w:ind w:left="936" w:hanging="504"/>
      <w:contextualSpacing/>
    </w:pPr>
  </w:style>
  <w:style w:type="character" w:styleId="PlaceholderText">
    <w:name w:val="Placeholder Text"/>
    <w:basedOn w:val="DefaultParagraphFont"/>
    <w:uiPriority w:val="99"/>
    <w:semiHidden/>
    <w:rsid w:val="00B85675"/>
    <w:rPr>
      <w:color w:val="808080"/>
    </w:rPr>
  </w:style>
  <w:style w:type="paragraph" w:customStyle="1" w:styleId="TableTextRight">
    <w:name w:val="Table Text Right"/>
    <w:basedOn w:val="Normal"/>
    <w:qFormat/>
    <w:rsid w:val="00B85675"/>
    <w:pPr>
      <w:jc w:val="right"/>
    </w:pPr>
    <w:rPr>
      <w:b/>
      <w:sz w:val="20"/>
    </w:rPr>
  </w:style>
  <w:style w:type="paragraph" w:customStyle="1" w:styleId="TitlePage">
    <w:name w:val="Title Page"/>
    <w:basedOn w:val="StudyName"/>
    <w:qFormat/>
    <w:rsid w:val="00B85675"/>
    <w:pPr>
      <w:spacing w:line="240" w:lineRule="auto"/>
    </w:pPr>
    <w:rPr>
      <w:szCs w:val="28"/>
    </w:rPr>
  </w:style>
  <w:style w:type="paragraph" w:customStyle="1" w:styleId="HeadingNoTOC">
    <w:name w:val="Heading No TOC"/>
    <w:basedOn w:val="Heading"/>
    <w:qFormat/>
    <w:rsid w:val="00B85675"/>
    <w:pPr>
      <w:spacing w:after="120"/>
    </w:pPr>
  </w:style>
  <w:style w:type="paragraph" w:customStyle="1" w:styleId="TblTextCenter">
    <w:name w:val="Tbl Text Center"/>
    <w:basedOn w:val="Normal"/>
    <w:rsid w:val="00B85675"/>
    <w:pPr>
      <w:spacing w:before="60" w:after="60"/>
      <w:jc w:val="center"/>
    </w:pPr>
    <w:rPr>
      <w:rFonts w:ascii="Arial Narrow" w:hAnsi="Arial Narrow"/>
      <w:sz w:val="20"/>
    </w:rPr>
  </w:style>
  <w:style w:type="paragraph" w:customStyle="1" w:styleId="TblTextleft">
    <w:name w:val="Tbl Text left"/>
    <w:basedOn w:val="TblTextCenter"/>
    <w:rsid w:val="00B85675"/>
    <w:pPr>
      <w:spacing w:before="0" w:after="0"/>
      <w:jc w:val="left"/>
    </w:pPr>
    <w:rPr>
      <w:rFonts w:ascii="Times New Roman" w:hAnsi="Times New Roman"/>
      <w:b/>
      <w:iCs/>
    </w:rPr>
  </w:style>
  <w:style w:type="paragraph" w:customStyle="1" w:styleId="FootnoteText1">
    <w:name w:val="Footnote Text1"/>
    <w:basedOn w:val="Normal"/>
    <w:rsid w:val="00C57174"/>
    <w:pPr>
      <w:widowControl w:val="0"/>
      <w:ind w:left="115" w:hanging="115"/>
    </w:pPr>
    <w:rPr>
      <w:snapToGrid w:val="0"/>
      <w:sz w:val="20"/>
    </w:rPr>
  </w:style>
  <w:style w:type="character" w:customStyle="1" w:styleId="HeaderChar">
    <w:name w:val="Header Char"/>
    <w:aliases w:val="Page Header Char"/>
    <w:basedOn w:val="DefaultParagraphFont"/>
    <w:link w:val="Header"/>
    <w:rsid w:val="00B85675"/>
    <w:rPr>
      <w:sz w:val="24"/>
    </w:rPr>
  </w:style>
  <w:style w:type="character" w:customStyle="1" w:styleId="FooterChar">
    <w:name w:val="Footer Char"/>
    <w:basedOn w:val="DefaultParagraphFont"/>
    <w:link w:val="Footer"/>
    <w:rsid w:val="00B85675"/>
    <w:rPr>
      <w:sz w:val="24"/>
    </w:rPr>
  </w:style>
  <w:style w:type="paragraph" w:customStyle="1" w:styleId="FigureTitle0">
    <w:name w:val="Figure Title"/>
    <w:basedOn w:val="Normal"/>
    <w:next w:val="Normal"/>
    <w:rsid w:val="00B85675"/>
    <w:pPr>
      <w:pageBreakBefore/>
      <w:spacing w:before="120" w:after="120"/>
    </w:pPr>
    <w:rPr>
      <w:b/>
    </w:rPr>
  </w:style>
  <w:style w:type="paragraph" w:customStyle="1" w:styleId="FootnoteText10">
    <w:name w:val="Footnote Text1"/>
    <w:basedOn w:val="Normal"/>
    <w:rsid w:val="00B85675"/>
    <w:pPr>
      <w:widowControl w:val="0"/>
      <w:ind w:left="115" w:hanging="115"/>
    </w:pPr>
    <w:rPr>
      <w:snapToGrid w:val="0"/>
      <w:sz w:val="20"/>
    </w:rPr>
  </w:style>
  <w:style w:type="paragraph" w:customStyle="1" w:styleId="EndNoteBibliographyTitle">
    <w:name w:val="EndNote Bibliography Title"/>
    <w:basedOn w:val="Normal"/>
    <w:rsid w:val="00B85675"/>
    <w:pPr>
      <w:jc w:val="center"/>
    </w:pPr>
    <w:rPr>
      <w:noProof/>
    </w:rPr>
  </w:style>
  <w:style w:type="paragraph" w:customStyle="1" w:styleId="EndNoteBibliography">
    <w:name w:val="EndNote Bibliography"/>
    <w:basedOn w:val="Normal"/>
    <w:rsid w:val="00B85675"/>
    <w:rPr>
      <w:noProof/>
    </w:rPr>
  </w:style>
  <w:style w:type="paragraph" w:customStyle="1" w:styleId="C-TableHeader">
    <w:name w:val="C-Table Header"/>
    <w:next w:val="Normal"/>
    <w:rsid w:val="00B85675"/>
    <w:pPr>
      <w:keepNext/>
      <w:spacing w:before="60" w:after="60"/>
    </w:pPr>
    <w:rPr>
      <w:b/>
      <w:sz w:val="22"/>
    </w:rPr>
  </w:style>
  <w:style w:type="paragraph" w:customStyle="1" w:styleId="C-TableText">
    <w:name w:val="C-Table Text"/>
    <w:rsid w:val="00B85675"/>
    <w:pPr>
      <w:spacing w:before="60" w:after="60"/>
    </w:pPr>
    <w:rPr>
      <w:sz w:val="22"/>
    </w:rPr>
  </w:style>
  <w:style w:type="character" w:customStyle="1" w:styleId="C-TableCallout">
    <w:name w:val="C-Table Callout"/>
    <w:basedOn w:val="DefaultParagraphFont"/>
    <w:rsid w:val="00B85675"/>
    <w:rPr>
      <w:rFonts w:ascii="Times New Roman" w:hAnsi="Times New Roman"/>
      <w:dstrike w:val="0"/>
      <w:color w:val="auto"/>
      <w:spacing w:val="0"/>
      <w:w w:val="100"/>
      <w:position w:val="0"/>
      <w:sz w:val="22"/>
      <w:szCs w:val="22"/>
      <w:u w:val="none"/>
      <w:effect w:val="none"/>
      <w:vertAlign w:val="superscript"/>
      <w:em w:val="none"/>
    </w:rPr>
  </w:style>
  <w:style w:type="paragraph" w:customStyle="1" w:styleId="C-TableFootnote">
    <w:name w:val="C-Table Footnote"/>
    <w:next w:val="Normal"/>
    <w:rsid w:val="00B85675"/>
    <w:pPr>
      <w:tabs>
        <w:tab w:val="left" w:pos="144"/>
      </w:tabs>
      <w:ind w:left="144" w:hanging="144"/>
    </w:pPr>
    <w:rPr>
      <w:rFonts w:cs="Arial"/>
    </w:rPr>
  </w:style>
  <w:style w:type="paragraph" w:customStyle="1" w:styleId="PhoenixSourceLabel">
    <w:name w:val="Phoenix Source Label"/>
    <w:basedOn w:val="Normal"/>
    <w:rsid w:val="00B85675"/>
    <w:pPr>
      <w:spacing w:after="200" w:line="276" w:lineRule="auto"/>
    </w:pPr>
    <w:rPr>
      <w:rFonts w:asciiTheme="minorHAnsi" w:eastAsiaTheme="minorHAnsi" w:hAnsiTheme="minorHAnsi" w:cstheme="minorBidi"/>
      <w:b/>
      <w:sz w:val="22"/>
      <w:szCs w:val="22"/>
    </w:rPr>
  </w:style>
  <w:style w:type="paragraph" w:customStyle="1" w:styleId="AppendixTitle">
    <w:name w:val="Appendix Title"/>
    <w:basedOn w:val="FigureTitle0"/>
    <w:qFormat/>
    <w:rsid w:val="00B85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templates\finalized_templates\DAP_FTR\ftr_PK_content_master_2020-04-1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5BFAC-3621-4C85-9AFC-CFD3C8B5E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ftr_PK_content_master_2020-04-15.dotx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PhOR</Company>
  <LinksUpToDate>false</LinksUpToDate>
  <CharactersWithSpaces>0</CharactersWithSpaces>
  <SharedDoc>false</SharedDoc>
  <HLinks>
    <vt:vector size="612" baseType="variant">
      <vt:variant>
        <vt:i4>1245246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_Toc271797430</vt:lpwstr>
      </vt:variant>
      <vt:variant>
        <vt:i4>1310772</vt:i4>
      </vt:variant>
      <vt:variant>
        <vt:i4>1403</vt:i4>
      </vt:variant>
      <vt:variant>
        <vt:i4>0</vt:i4>
      </vt:variant>
      <vt:variant>
        <vt:i4>5</vt:i4>
      </vt:variant>
      <vt:variant>
        <vt:lpwstr/>
      </vt:variant>
      <vt:variant>
        <vt:lpwstr>_Toc323654135</vt:lpwstr>
      </vt:variant>
      <vt:variant>
        <vt:i4>1310772</vt:i4>
      </vt:variant>
      <vt:variant>
        <vt:i4>1397</vt:i4>
      </vt:variant>
      <vt:variant>
        <vt:i4>0</vt:i4>
      </vt:variant>
      <vt:variant>
        <vt:i4>5</vt:i4>
      </vt:variant>
      <vt:variant>
        <vt:lpwstr/>
      </vt:variant>
      <vt:variant>
        <vt:lpwstr>_Toc323654134</vt:lpwstr>
      </vt:variant>
      <vt:variant>
        <vt:i4>1310772</vt:i4>
      </vt:variant>
      <vt:variant>
        <vt:i4>1391</vt:i4>
      </vt:variant>
      <vt:variant>
        <vt:i4>0</vt:i4>
      </vt:variant>
      <vt:variant>
        <vt:i4>5</vt:i4>
      </vt:variant>
      <vt:variant>
        <vt:lpwstr/>
      </vt:variant>
      <vt:variant>
        <vt:lpwstr>_Toc323654133</vt:lpwstr>
      </vt:variant>
      <vt:variant>
        <vt:i4>1310772</vt:i4>
      </vt:variant>
      <vt:variant>
        <vt:i4>1385</vt:i4>
      </vt:variant>
      <vt:variant>
        <vt:i4>0</vt:i4>
      </vt:variant>
      <vt:variant>
        <vt:i4>5</vt:i4>
      </vt:variant>
      <vt:variant>
        <vt:lpwstr/>
      </vt:variant>
      <vt:variant>
        <vt:lpwstr>_Toc323654132</vt:lpwstr>
      </vt:variant>
      <vt:variant>
        <vt:i4>1310772</vt:i4>
      </vt:variant>
      <vt:variant>
        <vt:i4>1379</vt:i4>
      </vt:variant>
      <vt:variant>
        <vt:i4>0</vt:i4>
      </vt:variant>
      <vt:variant>
        <vt:i4>5</vt:i4>
      </vt:variant>
      <vt:variant>
        <vt:lpwstr/>
      </vt:variant>
      <vt:variant>
        <vt:lpwstr>_Toc323654131</vt:lpwstr>
      </vt:variant>
      <vt:variant>
        <vt:i4>1310772</vt:i4>
      </vt:variant>
      <vt:variant>
        <vt:i4>1373</vt:i4>
      </vt:variant>
      <vt:variant>
        <vt:i4>0</vt:i4>
      </vt:variant>
      <vt:variant>
        <vt:i4>5</vt:i4>
      </vt:variant>
      <vt:variant>
        <vt:lpwstr/>
      </vt:variant>
      <vt:variant>
        <vt:lpwstr>_Toc323654130</vt:lpwstr>
      </vt:variant>
      <vt:variant>
        <vt:i4>1376308</vt:i4>
      </vt:variant>
      <vt:variant>
        <vt:i4>1367</vt:i4>
      </vt:variant>
      <vt:variant>
        <vt:i4>0</vt:i4>
      </vt:variant>
      <vt:variant>
        <vt:i4>5</vt:i4>
      </vt:variant>
      <vt:variant>
        <vt:lpwstr/>
      </vt:variant>
      <vt:variant>
        <vt:lpwstr>_Toc323654129</vt:lpwstr>
      </vt:variant>
      <vt:variant>
        <vt:i4>1376308</vt:i4>
      </vt:variant>
      <vt:variant>
        <vt:i4>1361</vt:i4>
      </vt:variant>
      <vt:variant>
        <vt:i4>0</vt:i4>
      </vt:variant>
      <vt:variant>
        <vt:i4>5</vt:i4>
      </vt:variant>
      <vt:variant>
        <vt:lpwstr/>
      </vt:variant>
      <vt:variant>
        <vt:lpwstr>_Toc323654128</vt:lpwstr>
      </vt:variant>
      <vt:variant>
        <vt:i4>1376308</vt:i4>
      </vt:variant>
      <vt:variant>
        <vt:i4>1355</vt:i4>
      </vt:variant>
      <vt:variant>
        <vt:i4>0</vt:i4>
      </vt:variant>
      <vt:variant>
        <vt:i4>5</vt:i4>
      </vt:variant>
      <vt:variant>
        <vt:lpwstr/>
      </vt:variant>
      <vt:variant>
        <vt:lpwstr>_Toc323654127</vt:lpwstr>
      </vt:variant>
      <vt:variant>
        <vt:i4>1572922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_Toc323887222</vt:lpwstr>
      </vt:variant>
      <vt:variant>
        <vt:i4>1572922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_Toc323887221</vt:lpwstr>
      </vt:variant>
      <vt:variant>
        <vt:i4>1572922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_Toc323887220</vt:lpwstr>
      </vt:variant>
      <vt:variant>
        <vt:i4>1769530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_Toc323887219</vt:lpwstr>
      </vt:variant>
      <vt:variant>
        <vt:i4>1769530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_Toc323887218</vt:lpwstr>
      </vt:variant>
      <vt:variant>
        <vt:i4>1769530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_Toc323887217</vt:lpwstr>
      </vt:variant>
      <vt:variant>
        <vt:i4>1769530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_Toc323887216</vt:lpwstr>
      </vt:variant>
      <vt:variant>
        <vt:i4>1769530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_Toc323887215</vt:lpwstr>
      </vt:variant>
      <vt:variant>
        <vt:i4>1769530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_Toc323887214</vt:lpwstr>
      </vt:variant>
      <vt:variant>
        <vt:i4>1769530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_Toc323887213</vt:lpwstr>
      </vt:variant>
      <vt:variant>
        <vt:i4>1769530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_Toc323887212</vt:lpwstr>
      </vt:variant>
      <vt:variant>
        <vt:i4>1769530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_Toc323887211</vt:lpwstr>
      </vt:variant>
      <vt:variant>
        <vt:i4>1769530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_Toc323887210</vt:lpwstr>
      </vt:variant>
      <vt:variant>
        <vt:i4>1703994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_Toc323887209</vt:lpwstr>
      </vt:variant>
      <vt:variant>
        <vt:i4>1703994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_Toc323887208</vt:lpwstr>
      </vt:variant>
      <vt:variant>
        <vt:i4>1703994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_Toc323887207</vt:lpwstr>
      </vt:variant>
      <vt:variant>
        <vt:i4>1703994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_Toc323887206</vt:lpwstr>
      </vt:variant>
      <vt:variant>
        <vt:i4>1703994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_Toc323887205</vt:lpwstr>
      </vt:variant>
      <vt:variant>
        <vt:i4>1703994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_Toc323887204</vt:lpwstr>
      </vt:variant>
      <vt:variant>
        <vt:i4>1703994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_Toc323887203</vt:lpwstr>
      </vt:variant>
      <vt:variant>
        <vt:i4>1703994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_Toc323887202</vt:lpwstr>
      </vt:variant>
      <vt:variant>
        <vt:i4>1703994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_Toc323887201</vt:lpwstr>
      </vt:variant>
      <vt:variant>
        <vt:i4>1703994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_Toc323887200</vt:lpwstr>
      </vt:variant>
      <vt:variant>
        <vt:i4>1245241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_Toc323887199</vt:lpwstr>
      </vt:variant>
      <vt:variant>
        <vt:i4>1245241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_Toc323887198</vt:lpwstr>
      </vt:variant>
      <vt:variant>
        <vt:i4>1245241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_Toc323887197</vt:lpwstr>
      </vt:variant>
      <vt:variant>
        <vt:i4>1245241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_Toc323887196</vt:lpwstr>
      </vt:variant>
      <vt:variant>
        <vt:i4>1245241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_Toc323887195</vt:lpwstr>
      </vt:variant>
      <vt:variant>
        <vt:i4>1245241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_Toc323887194</vt:lpwstr>
      </vt:variant>
      <vt:variant>
        <vt:i4>1245241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_Toc323887193</vt:lpwstr>
      </vt:variant>
      <vt:variant>
        <vt:i4>1245241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_Toc323887192</vt:lpwstr>
      </vt:variant>
      <vt:variant>
        <vt:i4>1245241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_Toc323887191</vt:lpwstr>
      </vt:variant>
      <vt:variant>
        <vt:i4>1245241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_Toc323887190</vt:lpwstr>
      </vt:variant>
      <vt:variant>
        <vt:i4>1179705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_Toc323887189</vt:lpwstr>
      </vt:variant>
      <vt:variant>
        <vt:i4>1179705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_Toc323887188</vt:lpwstr>
      </vt:variant>
      <vt:variant>
        <vt:i4>1179705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_Toc323887187</vt:lpwstr>
      </vt:variant>
      <vt:variant>
        <vt:i4>1179705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_Toc323887186</vt:lpwstr>
      </vt:variant>
      <vt:variant>
        <vt:i4>1179705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_Toc323887185</vt:lpwstr>
      </vt:variant>
      <vt:variant>
        <vt:i4>1179705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_Toc323887184</vt:lpwstr>
      </vt:variant>
      <vt:variant>
        <vt:i4>1179705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_Toc323887183</vt:lpwstr>
      </vt:variant>
      <vt:variant>
        <vt:i4>1179705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_Toc323887182</vt:lpwstr>
      </vt:variant>
      <vt:variant>
        <vt:i4>1179705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_Toc323887181</vt:lpwstr>
      </vt:variant>
      <vt:variant>
        <vt:i4>1179705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_Toc323887180</vt:lpwstr>
      </vt:variant>
      <vt:variant>
        <vt:i4>1900601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_Toc323887179</vt:lpwstr>
      </vt:variant>
      <vt:variant>
        <vt:i4>1900601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_Toc323887178</vt:lpwstr>
      </vt:variant>
      <vt:variant>
        <vt:i4>1900601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_Toc323887177</vt:lpwstr>
      </vt:variant>
      <vt:variant>
        <vt:i4>1900601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_Toc323887176</vt:lpwstr>
      </vt:variant>
      <vt:variant>
        <vt:i4>1900601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_Toc323887175</vt:lpwstr>
      </vt:variant>
      <vt:variant>
        <vt:i4>1900601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_Toc323887174</vt:lpwstr>
      </vt:variant>
      <vt:variant>
        <vt:i4>1900601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_Toc323887173</vt:lpwstr>
      </vt:variant>
      <vt:variant>
        <vt:i4>1900601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_Toc323887172</vt:lpwstr>
      </vt:variant>
      <vt:variant>
        <vt:i4>1900601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_Toc323887171</vt:lpwstr>
      </vt:variant>
      <vt:variant>
        <vt:i4>1900601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_Toc323887170</vt:lpwstr>
      </vt:variant>
      <vt:variant>
        <vt:i4>1835065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_Toc323887169</vt:lpwstr>
      </vt:variant>
      <vt:variant>
        <vt:i4>1835065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_Toc323887168</vt:lpwstr>
      </vt:variant>
      <vt:variant>
        <vt:i4>1835065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_Toc323887167</vt:lpwstr>
      </vt:variant>
      <vt:variant>
        <vt:i4>1835065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_Toc323887166</vt:lpwstr>
      </vt:variant>
      <vt:variant>
        <vt:i4>1835065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_Toc323887165</vt:lpwstr>
      </vt:variant>
      <vt:variant>
        <vt:i4>1835065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_Toc323887164</vt:lpwstr>
      </vt:variant>
      <vt:variant>
        <vt:i4>1835065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_Toc323887163</vt:lpwstr>
      </vt:variant>
      <vt:variant>
        <vt:i4>1835065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_Toc323887162</vt:lpwstr>
      </vt:variant>
      <vt:variant>
        <vt:i4>1835065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_Toc323887161</vt:lpwstr>
      </vt:variant>
      <vt:variant>
        <vt:i4>1835065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_Toc323887160</vt:lpwstr>
      </vt:variant>
      <vt:variant>
        <vt:i4>2031673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_Toc323887159</vt:lpwstr>
      </vt:variant>
      <vt:variant>
        <vt:i4>2031673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_Toc323887158</vt:lpwstr>
      </vt:variant>
      <vt:variant>
        <vt:i4>2031673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_Toc323887157</vt:lpwstr>
      </vt:variant>
      <vt:variant>
        <vt:i4>2031673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_Toc323887156</vt:lpwstr>
      </vt:variant>
      <vt:variant>
        <vt:i4>2031673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_Toc323887155</vt:lpwstr>
      </vt:variant>
      <vt:variant>
        <vt:i4>2031673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_Toc323887154</vt:lpwstr>
      </vt:variant>
      <vt:variant>
        <vt:i4>2031673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_Toc323887153</vt:lpwstr>
      </vt:variant>
      <vt:variant>
        <vt:i4>2031673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_Toc323887152</vt:lpwstr>
      </vt:variant>
      <vt:variant>
        <vt:i4>2031673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_Toc323887151</vt:lpwstr>
      </vt:variant>
      <vt:variant>
        <vt:i4>2031673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_Toc323887150</vt:lpwstr>
      </vt:variant>
      <vt:variant>
        <vt:i4>1966137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_Toc323887149</vt:lpwstr>
      </vt:variant>
      <vt:variant>
        <vt:i4>1966137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_Toc323887148</vt:lpwstr>
      </vt:variant>
      <vt:variant>
        <vt:i4>1966137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_Toc323887147</vt:lpwstr>
      </vt:variant>
      <vt:variant>
        <vt:i4>1966137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_Toc323887146</vt:lpwstr>
      </vt:variant>
      <vt:variant>
        <vt:i4>1966137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_Toc323887145</vt:lpwstr>
      </vt:variant>
      <vt:variant>
        <vt:i4>1966137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_Toc323887144</vt:lpwstr>
      </vt:variant>
      <vt:variant>
        <vt:i4>1966137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_Toc323887143</vt:lpwstr>
      </vt:variant>
      <vt:variant>
        <vt:i4>1966137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_Toc323887142</vt:lpwstr>
      </vt:variant>
      <vt:variant>
        <vt:i4>1966137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_Toc323887141</vt:lpwstr>
      </vt:variant>
      <vt:variant>
        <vt:i4>1966137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_Toc323887140</vt:lpwstr>
      </vt:variant>
      <vt:variant>
        <vt:i4>1638457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_Toc323887139</vt:lpwstr>
      </vt:variant>
      <vt:variant>
        <vt:i4>1638457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_Toc323887138</vt:lpwstr>
      </vt:variant>
      <vt:variant>
        <vt:i4>1638457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_Toc323887137</vt:lpwstr>
      </vt:variant>
      <vt:variant>
        <vt:i4>1638457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_Toc323887136</vt:lpwstr>
      </vt:variant>
      <vt:variant>
        <vt:i4>1638457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_Toc323887135</vt:lpwstr>
      </vt:variant>
      <vt:variant>
        <vt:i4>1638457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_Toc323887134</vt:lpwstr>
      </vt:variant>
      <vt:variant>
        <vt:i4>1638457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_Toc323887133</vt:lpwstr>
      </vt:variant>
      <vt:variant>
        <vt:i4>1638457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_Toc323887132</vt:lpwstr>
      </vt:variant>
      <vt:variant>
        <vt:i4>1638457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_Toc323887131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Sebastien Bihorel</dc:creator>
  <cp:lastModifiedBy>Sebastien Bihorel</cp:lastModifiedBy>
  <cp:revision>4</cp:revision>
  <cp:lastPrinted>2010-08-02T19:39:00Z</cp:lastPrinted>
  <dcterms:created xsi:type="dcterms:W3CDTF">2020-07-02T18:19:00Z</dcterms:created>
  <dcterms:modified xsi:type="dcterms:W3CDTF">2020-09-08T13:05:00Z</dcterms:modified>
</cp:coreProperties>
</file>